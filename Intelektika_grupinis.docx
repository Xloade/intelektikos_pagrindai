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9B2B" w14:textId="77777777" w:rsidR="003E68DE" w:rsidRPr="00C434B6" w:rsidRDefault="001D51F3" w:rsidP="003E68DE">
      <w:pPr>
        <w:pStyle w:val="Institucijospavadinimas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1B3C688" wp14:editId="3A7414A5">
            <wp:extent cx="1528333" cy="841054"/>
            <wp:effectExtent l="0" t="0" r="0" b="0"/>
            <wp:docPr id="140070334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333" cy="84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A6E6" w14:textId="77777777" w:rsidR="003E68DE" w:rsidRPr="00C434B6" w:rsidRDefault="003E68DE" w:rsidP="001D51F3">
      <w:pPr>
        <w:pStyle w:val="Caption"/>
        <w:jc w:val="center"/>
        <w:rPr>
          <w:rFonts w:cstheme="minorHAnsi"/>
          <w:sz w:val="32"/>
        </w:rPr>
      </w:pPr>
      <w:r w:rsidRPr="00C434B6">
        <w:rPr>
          <w:rFonts w:cstheme="minorHAnsi"/>
          <w:sz w:val="32"/>
        </w:rPr>
        <w:t>KAUNO TECHNOLOGIJOS UNIVERSITETAS</w:t>
      </w:r>
    </w:p>
    <w:p w14:paraId="65ADEAF1" w14:textId="77777777" w:rsidR="00E07F5C" w:rsidRDefault="003E68DE" w:rsidP="00E07F5C">
      <w:pPr>
        <w:pStyle w:val="Caption"/>
        <w:spacing w:after="240"/>
        <w:jc w:val="center"/>
        <w:rPr>
          <w:rFonts w:cstheme="minorHAnsi"/>
          <w:sz w:val="32"/>
        </w:rPr>
      </w:pPr>
      <w:r w:rsidRPr="00C434B6">
        <w:rPr>
          <w:rFonts w:cstheme="minorHAnsi"/>
          <w:sz w:val="32"/>
        </w:rPr>
        <w:t>I</w:t>
      </w:r>
      <w:r w:rsidR="001D51F3" w:rsidRPr="00C434B6">
        <w:rPr>
          <w:rFonts w:cstheme="minorHAnsi"/>
          <w:sz w:val="32"/>
        </w:rPr>
        <w:t>n</w:t>
      </w:r>
      <w:r w:rsidRPr="00C434B6">
        <w:rPr>
          <w:rFonts w:cstheme="minorHAnsi"/>
          <w:sz w:val="32"/>
        </w:rPr>
        <w:t>formatikos fakultetas</w:t>
      </w:r>
    </w:p>
    <w:p w14:paraId="1792814E" w14:textId="45503D62" w:rsidR="00E07F5C" w:rsidRDefault="00E07F5C" w:rsidP="00E07F5C">
      <w:pPr>
        <w:pStyle w:val="Caption"/>
        <w:spacing w:after="240"/>
        <w:jc w:val="center"/>
        <w:rPr>
          <w:rFonts w:cstheme="minorHAnsi"/>
          <w:sz w:val="44"/>
        </w:rPr>
      </w:pPr>
    </w:p>
    <w:p w14:paraId="324FBB95" w14:textId="77777777" w:rsidR="00E07F5C" w:rsidRPr="00E07F5C" w:rsidRDefault="00E07F5C" w:rsidP="00E07F5C"/>
    <w:p w14:paraId="7E65618E" w14:textId="77777777" w:rsidR="00E07F5C" w:rsidRDefault="00E07F5C" w:rsidP="00E07F5C">
      <w:pPr>
        <w:pStyle w:val="Caption"/>
        <w:spacing w:after="240"/>
        <w:jc w:val="center"/>
        <w:rPr>
          <w:rFonts w:cstheme="minorHAnsi"/>
          <w:sz w:val="44"/>
        </w:rPr>
      </w:pPr>
    </w:p>
    <w:p w14:paraId="025F0B22" w14:textId="77777777" w:rsidR="00E07F5C" w:rsidRDefault="00E07F5C" w:rsidP="00E07F5C">
      <w:pPr>
        <w:pStyle w:val="Caption"/>
        <w:spacing w:after="240"/>
        <w:jc w:val="center"/>
        <w:rPr>
          <w:rFonts w:cstheme="minorHAnsi"/>
          <w:sz w:val="44"/>
        </w:rPr>
      </w:pPr>
    </w:p>
    <w:p w14:paraId="1C18A6D5" w14:textId="77777777" w:rsidR="00274C4D" w:rsidRPr="00C93AE8" w:rsidRDefault="00274C4D" w:rsidP="00274C4D">
      <w:pPr>
        <w:spacing w:after="60"/>
        <w:jc w:val="center"/>
        <w:rPr>
          <w:rFonts w:ascii="Times New Roman" w:hAnsi="Times New Roman"/>
          <w:b/>
        </w:rPr>
      </w:pPr>
      <w:r w:rsidRPr="00C93AE8">
        <w:rPr>
          <w:rFonts w:ascii="Times New Roman" w:eastAsia="Arial" w:hAnsi="Times New Roman"/>
          <w:b/>
          <w:sz w:val="40"/>
          <w:szCs w:val="40"/>
        </w:rPr>
        <w:t>Intelektikos pagrindai</w:t>
      </w:r>
    </w:p>
    <w:p w14:paraId="59024ABD" w14:textId="411CD728" w:rsidR="00544F3E" w:rsidRDefault="004D218D" w:rsidP="668649E5">
      <w:pPr>
        <w:spacing w:before="240" w:after="360"/>
        <w:jc w:val="center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grupinis</w:t>
      </w:r>
      <w:r w:rsidR="00544F3E">
        <w:rPr>
          <w:rFonts w:asciiTheme="minorHAnsi" w:hAnsiTheme="minorHAnsi" w:cstheme="minorBidi"/>
          <w:sz w:val="28"/>
          <w:szCs w:val="28"/>
        </w:rPr>
        <w:t xml:space="preserve"> darbas</w:t>
      </w:r>
    </w:p>
    <w:p w14:paraId="5BD58A49" w14:textId="44CF1FC3" w:rsidR="0076061D" w:rsidRPr="00C434B6" w:rsidRDefault="0076061D" w:rsidP="668649E5">
      <w:pPr>
        <w:spacing w:before="240" w:after="360"/>
        <w:jc w:val="center"/>
        <w:rPr>
          <w:rFonts w:asciiTheme="minorHAnsi" w:hAnsiTheme="minorHAnsi" w:cstheme="minorBidi"/>
          <w:sz w:val="28"/>
          <w:szCs w:val="28"/>
        </w:rPr>
      </w:pPr>
      <w:r w:rsidRPr="668649E5">
        <w:rPr>
          <w:rFonts w:asciiTheme="minorHAnsi" w:hAnsiTheme="minorHAnsi" w:cstheme="minorBidi"/>
          <w:sz w:val="28"/>
          <w:szCs w:val="28"/>
        </w:rPr>
        <w:t>Data:</w:t>
      </w:r>
      <w:r w:rsidR="7FA4FDA6" w:rsidRPr="668649E5">
        <w:rPr>
          <w:rFonts w:asciiTheme="minorHAnsi" w:hAnsiTheme="minorHAnsi" w:cstheme="minorBidi"/>
          <w:sz w:val="28"/>
          <w:szCs w:val="28"/>
        </w:rPr>
        <w:t xml:space="preserve"> 202</w:t>
      </w:r>
      <w:r w:rsidR="003D2495">
        <w:rPr>
          <w:rFonts w:asciiTheme="minorHAnsi" w:hAnsiTheme="minorHAnsi" w:cstheme="minorBidi"/>
          <w:sz w:val="28"/>
          <w:szCs w:val="28"/>
        </w:rPr>
        <w:t>1-0</w:t>
      </w:r>
      <w:r w:rsidR="00A642E4">
        <w:rPr>
          <w:rFonts w:asciiTheme="minorHAnsi" w:hAnsiTheme="minorHAnsi" w:cstheme="minorBidi"/>
          <w:sz w:val="28"/>
          <w:szCs w:val="28"/>
        </w:rPr>
        <w:t>5</w:t>
      </w:r>
      <w:r w:rsidR="003D2495">
        <w:rPr>
          <w:rFonts w:asciiTheme="minorHAnsi" w:hAnsiTheme="minorHAnsi" w:cstheme="minorBidi"/>
          <w:sz w:val="28"/>
          <w:szCs w:val="28"/>
        </w:rPr>
        <w:t>-</w:t>
      </w:r>
      <w:r w:rsidR="002E6618">
        <w:rPr>
          <w:rFonts w:asciiTheme="minorHAnsi" w:hAnsiTheme="minorHAnsi" w:cstheme="minorBidi"/>
          <w:sz w:val="28"/>
          <w:szCs w:val="28"/>
        </w:rPr>
        <w:t>0</w:t>
      </w:r>
      <w:r w:rsidR="00A642E4">
        <w:rPr>
          <w:rFonts w:asciiTheme="minorHAnsi" w:hAnsiTheme="minorHAnsi" w:cstheme="minorBidi"/>
          <w:sz w:val="28"/>
          <w:szCs w:val="28"/>
        </w:rPr>
        <w:t>7</w:t>
      </w:r>
    </w:p>
    <w:p w14:paraId="2A26FEB8" w14:textId="201329BC" w:rsidR="007D0A4D" w:rsidRPr="003D2495" w:rsidRDefault="00A61AA2" w:rsidP="668649E5">
      <w:pPr>
        <w:spacing w:before="1320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3D2495">
        <w:rPr>
          <w:rFonts w:asciiTheme="minorHAnsi" w:hAnsiTheme="minorHAnsi" w:cstheme="minorHAnsi"/>
          <w:b/>
          <w:bCs/>
          <w:sz w:val="22"/>
          <w:szCs w:val="22"/>
        </w:rPr>
        <w:t>Dėstytoja</w:t>
      </w:r>
      <w:r w:rsidR="00650BB5" w:rsidRPr="003D2495"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Pr="003D2495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068CBF2B" w14:textId="3A8613FF" w:rsidR="668649E5" w:rsidRDefault="00274C4D" w:rsidP="668649E5">
      <w:pPr>
        <w:jc w:val="right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Agnė </w:t>
      </w:r>
      <w:proofErr w:type="spellStart"/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Paulaiskaitė-Tarasevičienė</w:t>
      </w:r>
      <w:proofErr w:type="spellEnd"/>
    </w:p>
    <w:p w14:paraId="44B9F6E0" w14:textId="5D54DAFE" w:rsidR="00274C4D" w:rsidRPr="003D2495" w:rsidRDefault="00274C4D" w:rsidP="668649E5">
      <w:pPr>
        <w:jc w:val="right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Germanas Budnikas</w:t>
      </w:r>
    </w:p>
    <w:p w14:paraId="35069769" w14:textId="77777777" w:rsidR="00A61AA2" w:rsidRPr="003D2495" w:rsidRDefault="00A61AA2" w:rsidP="668649E5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3D2495">
        <w:rPr>
          <w:rFonts w:asciiTheme="minorHAnsi" w:hAnsiTheme="minorHAnsi" w:cstheme="minorHAnsi"/>
          <w:b/>
          <w:bCs/>
          <w:sz w:val="22"/>
          <w:szCs w:val="22"/>
        </w:rPr>
        <w:t>Studentai:</w:t>
      </w:r>
    </w:p>
    <w:p w14:paraId="0C74A8F6" w14:textId="4EB52712" w:rsidR="1F9CA40B" w:rsidRDefault="1F9CA40B" w:rsidP="668649E5">
      <w:pPr>
        <w:jc w:val="right"/>
        <w:rPr>
          <w:rFonts w:asciiTheme="minorHAnsi" w:hAnsiTheme="minorHAnsi" w:cstheme="minorHAnsi"/>
          <w:sz w:val="22"/>
          <w:szCs w:val="22"/>
        </w:rPr>
      </w:pPr>
      <w:r w:rsidRPr="003D2495">
        <w:rPr>
          <w:rFonts w:asciiTheme="minorHAnsi" w:hAnsiTheme="minorHAnsi" w:cstheme="minorHAnsi"/>
          <w:sz w:val="22"/>
          <w:szCs w:val="22"/>
        </w:rPr>
        <w:t>Arvydas Miklovis</w:t>
      </w:r>
      <w:r w:rsidR="002A6116">
        <w:rPr>
          <w:rFonts w:asciiTheme="minorHAnsi" w:hAnsiTheme="minorHAnsi" w:cstheme="minorHAnsi"/>
          <w:sz w:val="22"/>
          <w:szCs w:val="22"/>
        </w:rPr>
        <w:t xml:space="preserve"> IFF-8/10</w:t>
      </w:r>
    </w:p>
    <w:p w14:paraId="16A8BEF3" w14:textId="1FF97DBC" w:rsidR="00544F3E" w:rsidRPr="003D2495" w:rsidRDefault="00544F3E" w:rsidP="668649E5">
      <w:pPr>
        <w:jc w:val="righ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Dainius Čepulis IFF</w:t>
      </w:r>
      <w:r w:rsidR="004D218D">
        <w:rPr>
          <w:rFonts w:asciiTheme="minorHAnsi" w:hAnsiTheme="minorHAnsi" w:cstheme="minorHAnsi"/>
          <w:sz w:val="22"/>
          <w:szCs w:val="22"/>
        </w:rPr>
        <w:t>-</w:t>
      </w:r>
      <w:r>
        <w:rPr>
          <w:rFonts w:asciiTheme="minorHAnsi" w:hAnsiTheme="minorHAnsi" w:cstheme="minorHAnsi"/>
          <w:sz w:val="22"/>
          <w:szCs w:val="22"/>
        </w:rPr>
        <w:t>8/10</w:t>
      </w:r>
    </w:p>
    <w:p w14:paraId="59747B13" w14:textId="3996AF74" w:rsidR="007D0A4D" w:rsidRPr="00C434B6" w:rsidRDefault="003E68DE" w:rsidP="007D0A4D">
      <w:pPr>
        <w:pStyle w:val="Caption"/>
        <w:spacing w:before="3000"/>
        <w:jc w:val="center"/>
        <w:rPr>
          <w:rFonts w:cstheme="minorHAnsi"/>
          <w:sz w:val="28"/>
        </w:rPr>
      </w:pPr>
      <w:r w:rsidRPr="00C434B6">
        <w:rPr>
          <w:rFonts w:cstheme="minorHAnsi"/>
          <w:sz w:val="28"/>
        </w:rPr>
        <w:t>KAUNAS,</w:t>
      </w:r>
      <w:r w:rsidR="00311D65" w:rsidRPr="00C434B6">
        <w:rPr>
          <w:rFonts w:cstheme="minorHAnsi"/>
          <w:sz w:val="28"/>
        </w:rPr>
        <w:t xml:space="preserve"> </w:t>
      </w:r>
      <w:r w:rsidR="00E91CA9" w:rsidRPr="00C434B6">
        <w:rPr>
          <w:rFonts w:cstheme="minorHAnsi"/>
          <w:sz w:val="28"/>
        </w:rPr>
        <w:fldChar w:fldCharType="begin"/>
      </w:r>
      <w:r w:rsidR="00E91CA9" w:rsidRPr="00C434B6">
        <w:rPr>
          <w:rFonts w:cstheme="minorHAnsi"/>
          <w:sz w:val="28"/>
        </w:rPr>
        <w:instrText xml:space="preserve"> TIME \@ "yyyy " </w:instrText>
      </w:r>
      <w:r w:rsidR="00E91CA9" w:rsidRPr="00C434B6">
        <w:rPr>
          <w:rFonts w:cstheme="minorHAnsi"/>
          <w:sz w:val="28"/>
        </w:rPr>
        <w:fldChar w:fldCharType="separate"/>
      </w:r>
      <w:r w:rsidR="00790E06">
        <w:rPr>
          <w:rFonts w:cstheme="minorHAnsi"/>
          <w:noProof/>
          <w:sz w:val="28"/>
        </w:rPr>
        <w:t xml:space="preserve">2021 </w:t>
      </w:r>
      <w:r w:rsidR="00E91CA9" w:rsidRPr="00C434B6">
        <w:rPr>
          <w:rFonts w:cstheme="minorHAnsi"/>
          <w:sz w:val="28"/>
        </w:rPr>
        <w:fldChar w:fldCharType="end"/>
      </w:r>
    </w:p>
    <w:p w14:paraId="0BC8F1EE" w14:textId="0FDD2CEA" w:rsidR="00274C4D" w:rsidRDefault="00274C4D">
      <w:pPr>
        <w:rPr>
          <w:rFonts w:asciiTheme="minorHAnsi" w:hAnsiTheme="minorHAnsi" w:cstheme="minorHAnsi"/>
          <w:b/>
          <w:bCs/>
          <w:sz w:val="28"/>
        </w:rPr>
      </w:pPr>
      <w:bookmarkStart w:id="0" w:name="_Toc523687921"/>
      <w:r>
        <w:rPr>
          <w:rFonts w:asciiTheme="minorHAnsi" w:hAnsiTheme="minorHAnsi" w:cstheme="minorHAnsi"/>
          <w:b/>
          <w:bCs/>
          <w:sz w:val="28"/>
        </w:rPr>
        <w:br w:type="page"/>
      </w:r>
    </w:p>
    <w:sdt>
      <w:sdtPr>
        <w:rPr>
          <w:rFonts w:ascii="Calibri" w:eastAsia="MS Mincho" w:hAnsi="Calibri" w:cs="Times New Roman"/>
          <w:color w:val="auto"/>
          <w:sz w:val="20"/>
          <w:szCs w:val="20"/>
          <w:lang w:val="lt-LT"/>
        </w:rPr>
        <w:id w:val="2024052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B9D5D5" w14:textId="0DEE9025" w:rsidR="000A2D67" w:rsidRDefault="000A2D67">
          <w:pPr>
            <w:pStyle w:val="TOCHeading"/>
          </w:pPr>
          <w:proofErr w:type="spellStart"/>
          <w:r>
            <w:t>Turinys</w:t>
          </w:r>
          <w:proofErr w:type="spellEnd"/>
        </w:p>
        <w:p w14:paraId="55D33116" w14:textId="214B3ED7" w:rsidR="004D218D" w:rsidRDefault="000A2D67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71173" w:history="1">
            <w:r w:rsidR="004D218D" w:rsidRPr="00AF02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4D21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D218D" w:rsidRPr="00AF0283">
              <w:rPr>
                <w:rStyle w:val="Hyperlink"/>
                <w:noProof/>
              </w:rPr>
              <w:t>Darbo dalys</w:t>
            </w:r>
            <w:r w:rsidR="004D218D">
              <w:rPr>
                <w:noProof/>
                <w:webHidden/>
              </w:rPr>
              <w:tab/>
            </w:r>
            <w:r w:rsidR="004D218D">
              <w:rPr>
                <w:noProof/>
                <w:webHidden/>
              </w:rPr>
              <w:fldChar w:fldCharType="begin"/>
            </w:r>
            <w:r w:rsidR="004D218D">
              <w:rPr>
                <w:noProof/>
                <w:webHidden/>
              </w:rPr>
              <w:instrText xml:space="preserve"> PAGEREF _Toc73271173 \h </w:instrText>
            </w:r>
            <w:r w:rsidR="004D218D">
              <w:rPr>
                <w:noProof/>
                <w:webHidden/>
              </w:rPr>
            </w:r>
            <w:r w:rsidR="004D218D">
              <w:rPr>
                <w:noProof/>
                <w:webHidden/>
              </w:rPr>
              <w:fldChar w:fldCharType="separate"/>
            </w:r>
            <w:r w:rsidR="004D218D">
              <w:rPr>
                <w:noProof/>
                <w:webHidden/>
              </w:rPr>
              <w:t>3</w:t>
            </w:r>
            <w:r w:rsidR="004D218D">
              <w:rPr>
                <w:noProof/>
                <w:webHidden/>
              </w:rPr>
              <w:fldChar w:fldCharType="end"/>
            </w:r>
          </w:hyperlink>
        </w:p>
        <w:p w14:paraId="220EFC93" w14:textId="0D13F0DF" w:rsidR="004D218D" w:rsidRDefault="00834544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74" w:history="1">
            <w:r w:rsidR="004D218D" w:rsidRPr="00AF02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4D21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D218D" w:rsidRPr="00AF0283">
              <w:rPr>
                <w:rStyle w:val="Hyperlink"/>
                <w:noProof/>
              </w:rPr>
              <w:t>Įvadas</w:t>
            </w:r>
            <w:r w:rsidR="004D218D">
              <w:rPr>
                <w:noProof/>
                <w:webHidden/>
              </w:rPr>
              <w:tab/>
            </w:r>
            <w:r w:rsidR="004D218D">
              <w:rPr>
                <w:noProof/>
                <w:webHidden/>
              </w:rPr>
              <w:fldChar w:fldCharType="begin"/>
            </w:r>
            <w:r w:rsidR="004D218D">
              <w:rPr>
                <w:noProof/>
                <w:webHidden/>
              </w:rPr>
              <w:instrText xml:space="preserve"> PAGEREF _Toc73271174 \h </w:instrText>
            </w:r>
            <w:r w:rsidR="004D218D">
              <w:rPr>
                <w:noProof/>
                <w:webHidden/>
              </w:rPr>
            </w:r>
            <w:r w:rsidR="004D218D">
              <w:rPr>
                <w:noProof/>
                <w:webHidden/>
              </w:rPr>
              <w:fldChar w:fldCharType="separate"/>
            </w:r>
            <w:r w:rsidR="004D218D">
              <w:rPr>
                <w:noProof/>
                <w:webHidden/>
              </w:rPr>
              <w:t>3</w:t>
            </w:r>
            <w:r w:rsidR="004D218D">
              <w:rPr>
                <w:noProof/>
                <w:webHidden/>
              </w:rPr>
              <w:fldChar w:fldCharType="end"/>
            </w:r>
          </w:hyperlink>
        </w:p>
        <w:p w14:paraId="33FC563D" w14:textId="20EA6D6F" w:rsidR="004D218D" w:rsidRDefault="00834544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75" w:history="1">
            <w:r w:rsidR="004D218D" w:rsidRPr="00AF02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4D21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D218D" w:rsidRPr="00AF0283">
              <w:rPr>
                <w:rStyle w:val="Hyperlink"/>
                <w:noProof/>
              </w:rPr>
              <w:t>Duomenų pasiruošimas</w:t>
            </w:r>
            <w:r w:rsidR="004D218D">
              <w:rPr>
                <w:noProof/>
                <w:webHidden/>
              </w:rPr>
              <w:tab/>
            </w:r>
            <w:r w:rsidR="004D218D">
              <w:rPr>
                <w:noProof/>
                <w:webHidden/>
              </w:rPr>
              <w:fldChar w:fldCharType="begin"/>
            </w:r>
            <w:r w:rsidR="004D218D">
              <w:rPr>
                <w:noProof/>
                <w:webHidden/>
              </w:rPr>
              <w:instrText xml:space="preserve"> PAGEREF _Toc73271175 \h </w:instrText>
            </w:r>
            <w:r w:rsidR="004D218D">
              <w:rPr>
                <w:noProof/>
                <w:webHidden/>
              </w:rPr>
            </w:r>
            <w:r w:rsidR="004D218D">
              <w:rPr>
                <w:noProof/>
                <w:webHidden/>
              </w:rPr>
              <w:fldChar w:fldCharType="separate"/>
            </w:r>
            <w:r w:rsidR="004D218D">
              <w:rPr>
                <w:noProof/>
                <w:webHidden/>
              </w:rPr>
              <w:t>3</w:t>
            </w:r>
            <w:r w:rsidR="004D218D">
              <w:rPr>
                <w:noProof/>
                <w:webHidden/>
              </w:rPr>
              <w:fldChar w:fldCharType="end"/>
            </w:r>
          </w:hyperlink>
        </w:p>
        <w:p w14:paraId="72853CE5" w14:textId="10AE0C56" w:rsidR="004D218D" w:rsidRDefault="00834544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76" w:history="1">
            <w:r w:rsidR="004D218D" w:rsidRPr="00AF02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4D21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D218D" w:rsidRPr="00AF0283">
              <w:rPr>
                <w:rStyle w:val="Hyperlink"/>
                <w:noProof/>
              </w:rPr>
              <w:t>Gaussian Mixture</w:t>
            </w:r>
            <w:r w:rsidR="004D218D">
              <w:rPr>
                <w:noProof/>
                <w:webHidden/>
              </w:rPr>
              <w:tab/>
            </w:r>
            <w:r w:rsidR="004D218D">
              <w:rPr>
                <w:noProof/>
                <w:webHidden/>
              </w:rPr>
              <w:fldChar w:fldCharType="begin"/>
            </w:r>
            <w:r w:rsidR="004D218D">
              <w:rPr>
                <w:noProof/>
                <w:webHidden/>
              </w:rPr>
              <w:instrText xml:space="preserve"> PAGEREF _Toc73271176 \h </w:instrText>
            </w:r>
            <w:r w:rsidR="004D218D">
              <w:rPr>
                <w:noProof/>
                <w:webHidden/>
              </w:rPr>
            </w:r>
            <w:r w:rsidR="004D218D">
              <w:rPr>
                <w:noProof/>
                <w:webHidden/>
              </w:rPr>
              <w:fldChar w:fldCharType="separate"/>
            </w:r>
            <w:r w:rsidR="004D218D">
              <w:rPr>
                <w:noProof/>
                <w:webHidden/>
              </w:rPr>
              <w:t>3</w:t>
            </w:r>
            <w:r w:rsidR="004D218D">
              <w:rPr>
                <w:noProof/>
                <w:webHidden/>
              </w:rPr>
              <w:fldChar w:fldCharType="end"/>
            </w:r>
          </w:hyperlink>
        </w:p>
        <w:p w14:paraId="7C7E1C1E" w14:textId="26502207" w:rsidR="004D218D" w:rsidRDefault="0083454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77" w:history="1">
            <w:r w:rsidR="004D218D" w:rsidRPr="00AF0283">
              <w:rPr>
                <w:rStyle w:val="Hyperlink"/>
                <w:rFonts w:cstheme="minorHAnsi"/>
                <w:noProof/>
              </w:rPr>
              <w:t>4.1.</w:t>
            </w:r>
            <w:r w:rsidR="004D21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D218D" w:rsidRPr="00AF02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Modelio pritaikymas</w:t>
            </w:r>
            <w:r w:rsidR="004D218D">
              <w:rPr>
                <w:noProof/>
                <w:webHidden/>
              </w:rPr>
              <w:tab/>
            </w:r>
            <w:r w:rsidR="004D218D">
              <w:rPr>
                <w:noProof/>
                <w:webHidden/>
              </w:rPr>
              <w:fldChar w:fldCharType="begin"/>
            </w:r>
            <w:r w:rsidR="004D218D">
              <w:rPr>
                <w:noProof/>
                <w:webHidden/>
              </w:rPr>
              <w:instrText xml:space="preserve"> PAGEREF _Toc73271177 \h </w:instrText>
            </w:r>
            <w:r w:rsidR="004D218D">
              <w:rPr>
                <w:noProof/>
                <w:webHidden/>
              </w:rPr>
            </w:r>
            <w:r w:rsidR="004D218D">
              <w:rPr>
                <w:noProof/>
                <w:webHidden/>
              </w:rPr>
              <w:fldChar w:fldCharType="separate"/>
            </w:r>
            <w:r w:rsidR="004D218D">
              <w:rPr>
                <w:noProof/>
                <w:webHidden/>
              </w:rPr>
              <w:t>3</w:t>
            </w:r>
            <w:r w:rsidR="004D218D">
              <w:rPr>
                <w:noProof/>
                <w:webHidden/>
              </w:rPr>
              <w:fldChar w:fldCharType="end"/>
            </w:r>
          </w:hyperlink>
        </w:p>
        <w:p w14:paraId="0D099FB7" w14:textId="6CDB4BAC" w:rsidR="004D218D" w:rsidRDefault="0083454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78" w:history="1">
            <w:r w:rsidR="004D218D" w:rsidRPr="00AF0283">
              <w:rPr>
                <w:rStyle w:val="Hyperlink"/>
                <w:rFonts w:cstheme="minorHAnsi"/>
                <w:noProof/>
                <w:bdr w:val="none" w:sz="0" w:space="0" w:color="auto" w:frame="1"/>
              </w:rPr>
              <w:t>4.2.</w:t>
            </w:r>
            <w:r w:rsidR="004D21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D218D" w:rsidRPr="00AF0283">
              <w:rPr>
                <w:rStyle w:val="Hyperlink"/>
                <w:noProof/>
                <w:bdr w:val="none" w:sz="0" w:space="0" w:color="auto" w:frame="1"/>
              </w:rPr>
              <w:t>Išvados</w:t>
            </w:r>
            <w:r w:rsidR="004D218D">
              <w:rPr>
                <w:noProof/>
                <w:webHidden/>
              </w:rPr>
              <w:tab/>
            </w:r>
            <w:r w:rsidR="004D218D">
              <w:rPr>
                <w:noProof/>
                <w:webHidden/>
              </w:rPr>
              <w:fldChar w:fldCharType="begin"/>
            </w:r>
            <w:r w:rsidR="004D218D">
              <w:rPr>
                <w:noProof/>
                <w:webHidden/>
              </w:rPr>
              <w:instrText xml:space="preserve"> PAGEREF _Toc73271178 \h </w:instrText>
            </w:r>
            <w:r w:rsidR="004D218D">
              <w:rPr>
                <w:noProof/>
                <w:webHidden/>
              </w:rPr>
            </w:r>
            <w:r w:rsidR="004D218D">
              <w:rPr>
                <w:noProof/>
                <w:webHidden/>
              </w:rPr>
              <w:fldChar w:fldCharType="separate"/>
            </w:r>
            <w:r w:rsidR="004D218D">
              <w:rPr>
                <w:noProof/>
                <w:webHidden/>
              </w:rPr>
              <w:t>6</w:t>
            </w:r>
            <w:r w:rsidR="004D218D">
              <w:rPr>
                <w:noProof/>
                <w:webHidden/>
              </w:rPr>
              <w:fldChar w:fldCharType="end"/>
            </w:r>
          </w:hyperlink>
        </w:p>
        <w:p w14:paraId="4540E9DA" w14:textId="6929AB58" w:rsidR="004D218D" w:rsidRDefault="00834544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79" w:history="1">
            <w:r w:rsidR="004D218D" w:rsidRPr="00AF02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4D21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D218D" w:rsidRPr="00AF0283">
              <w:rPr>
                <w:rStyle w:val="Hyperlink"/>
                <w:noProof/>
              </w:rPr>
              <w:t>K-vidurkių metodas</w:t>
            </w:r>
            <w:r w:rsidR="004D218D">
              <w:rPr>
                <w:noProof/>
                <w:webHidden/>
              </w:rPr>
              <w:tab/>
            </w:r>
            <w:r w:rsidR="004D218D">
              <w:rPr>
                <w:noProof/>
                <w:webHidden/>
              </w:rPr>
              <w:fldChar w:fldCharType="begin"/>
            </w:r>
            <w:r w:rsidR="004D218D">
              <w:rPr>
                <w:noProof/>
                <w:webHidden/>
              </w:rPr>
              <w:instrText xml:space="preserve"> PAGEREF _Toc73271179 \h </w:instrText>
            </w:r>
            <w:r w:rsidR="004D218D">
              <w:rPr>
                <w:noProof/>
                <w:webHidden/>
              </w:rPr>
            </w:r>
            <w:r w:rsidR="004D218D">
              <w:rPr>
                <w:noProof/>
                <w:webHidden/>
              </w:rPr>
              <w:fldChar w:fldCharType="separate"/>
            </w:r>
            <w:r w:rsidR="004D218D">
              <w:rPr>
                <w:noProof/>
                <w:webHidden/>
              </w:rPr>
              <w:t>7</w:t>
            </w:r>
            <w:r w:rsidR="004D218D">
              <w:rPr>
                <w:noProof/>
                <w:webHidden/>
              </w:rPr>
              <w:fldChar w:fldCharType="end"/>
            </w:r>
          </w:hyperlink>
        </w:p>
        <w:p w14:paraId="665816C7" w14:textId="5C44BE73" w:rsidR="004D218D" w:rsidRDefault="0083454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80" w:history="1">
            <w:r w:rsidR="004D218D" w:rsidRPr="00AF0283">
              <w:rPr>
                <w:rStyle w:val="Hyperlink"/>
                <w:rFonts w:cstheme="minorHAnsi"/>
                <w:noProof/>
              </w:rPr>
              <w:t>5.1.</w:t>
            </w:r>
            <w:r w:rsidR="004D21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D218D" w:rsidRPr="00AF0283">
              <w:rPr>
                <w:rStyle w:val="Hyperlink"/>
                <w:noProof/>
              </w:rPr>
              <w:t>Inercija</w:t>
            </w:r>
            <w:r w:rsidR="004D218D">
              <w:rPr>
                <w:noProof/>
                <w:webHidden/>
              </w:rPr>
              <w:tab/>
            </w:r>
            <w:r w:rsidR="004D218D">
              <w:rPr>
                <w:noProof/>
                <w:webHidden/>
              </w:rPr>
              <w:fldChar w:fldCharType="begin"/>
            </w:r>
            <w:r w:rsidR="004D218D">
              <w:rPr>
                <w:noProof/>
                <w:webHidden/>
              </w:rPr>
              <w:instrText xml:space="preserve"> PAGEREF _Toc73271180 \h </w:instrText>
            </w:r>
            <w:r w:rsidR="004D218D">
              <w:rPr>
                <w:noProof/>
                <w:webHidden/>
              </w:rPr>
            </w:r>
            <w:r w:rsidR="004D218D">
              <w:rPr>
                <w:noProof/>
                <w:webHidden/>
              </w:rPr>
              <w:fldChar w:fldCharType="separate"/>
            </w:r>
            <w:r w:rsidR="004D218D">
              <w:rPr>
                <w:noProof/>
                <w:webHidden/>
              </w:rPr>
              <w:t>7</w:t>
            </w:r>
            <w:r w:rsidR="004D218D">
              <w:rPr>
                <w:noProof/>
                <w:webHidden/>
              </w:rPr>
              <w:fldChar w:fldCharType="end"/>
            </w:r>
          </w:hyperlink>
        </w:p>
        <w:p w14:paraId="5C6EAE2D" w14:textId="2AAFEA93" w:rsidR="004D218D" w:rsidRDefault="0083454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81" w:history="1">
            <w:r w:rsidR="004D218D" w:rsidRPr="00AF0283">
              <w:rPr>
                <w:rStyle w:val="Hyperlink"/>
                <w:rFonts w:cstheme="minorHAnsi"/>
                <w:noProof/>
              </w:rPr>
              <w:t>5.2.</w:t>
            </w:r>
            <w:r w:rsidR="004D21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D218D" w:rsidRPr="00AF0283">
              <w:rPr>
                <w:rStyle w:val="Hyperlink"/>
                <w:noProof/>
              </w:rPr>
              <w:t>Silueto koeficiantas</w:t>
            </w:r>
            <w:r w:rsidR="004D218D">
              <w:rPr>
                <w:noProof/>
                <w:webHidden/>
              </w:rPr>
              <w:tab/>
            </w:r>
            <w:r w:rsidR="004D218D">
              <w:rPr>
                <w:noProof/>
                <w:webHidden/>
              </w:rPr>
              <w:fldChar w:fldCharType="begin"/>
            </w:r>
            <w:r w:rsidR="004D218D">
              <w:rPr>
                <w:noProof/>
                <w:webHidden/>
              </w:rPr>
              <w:instrText xml:space="preserve"> PAGEREF _Toc73271181 \h </w:instrText>
            </w:r>
            <w:r w:rsidR="004D218D">
              <w:rPr>
                <w:noProof/>
                <w:webHidden/>
              </w:rPr>
            </w:r>
            <w:r w:rsidR="004D218D">
              <w:rPr>
                <w:noProof/>
                <w:webHidden/>
              </w:rPr>
              <w:fldChar w:fldCharType="separate"/>
            </w:r>
            <w:r w:rsidR="004D218D">
              <w:rPr>
                <w:noProof/>
                <w:webHidden/>
              </w:rPr>
              <w:t>7</w:t>
            </w:r>
            <w:r w:rsidR="004D218D">
              <w:rPr>
                <w:noProof/>
                <w:webHidden/>
              </w:rPr>
              <w:fldChar w:fldCharType="end"/>
            </w:r>
          </w:hyperlink>
        </w:p>
        <w:p w14:paraId="1D1CE50B" w14:textId="6E970E5D" w:rsidR="004D218D" w:rsidRDefault="0083454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82" w:history="1">
            <w:r w:rsidR="004D218D" w:rsidRPr="00AF0283">
              <w:rPr>
                <w:rStyle w:val="Hyperlink"/>
                <w:rFonts w:cstheme="minorHAnsi"/>
                <w:noProof/>
              </w:rPr>
              <w:t>5.3.</w:t>
            </w:r>
            <w:r w:rsidR="004D21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D218D" w:rsidRPr="00AF0283">
              <w:rPr>
                <w:rStyle w:val="Hyperlink"/>
                <w:noProof/>
              </w:rPr>
              <w:t>Vizualizacija</w:t>
            </w:r>
            <w:r w:rsidR="004D218D">
              <w:rPr>
                <w:noProof/>
                <w:webHidden/>
              </w:rPr>
              <w:tab/>
            </w:r>
            <w:r w:rsidR="004D218D">
              <w:rPr>
                <w:noProof/>
                <w:webHidden/>
              </w:rPr>
              <w:fldChar w:fldCharType="begin"/>
            </w:r>
            <w:r w:rsidR="004D218D">
              <w:rPr>
                <w:noProof/>
                <w:webHidden/>
              </w:rPr>
              <w:instrText xml:space="preserve"> PAGEREF _Toc73271182 \h </w:instrText>
            </w:r>
            <w:r w:rsidR="004D218D">
              <w:rPr>
                <w:noProof/>
                <w:webHidden/>
              </w:rPr>
            </w:r>
            <w:r w:rsidR="004D218D">
              <w:rPr>
                <w:noProof/>
                <w:webHidden/>
              </w:rPr>
              <w:fldChar w:fldCharType="separate"/>
            </w:r>
            <w:r w:rsidR="004D218D">
              <w:rPr>
                <w:noProof/>
                <w:webHidden/>
              </w:rPr>
              <w:t>8</w:t>
            </w:r>
            <w:r w:rsidR="004D218D">
              <w:rPr>
                <w:noProof/>
                <w:webHidden/>
              </w:rPr>
              <w:fldChar w:fldCharType="end"/>
            </w:r>
          </w:hyperlink>
        </w:p>
        <w:p w14:paraId="788B91A9" w14:textId="6A129183" w:rsidR="004D218D" w:rsidRDefault="00834544">
          <w:pPr>
            <w:pStyle w:val="TOC2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83" w:history="1">
            <w:r w:rsidR="004D218D" w:rsidRPr="00AF0283">
              <w:rPr>
                <w:rStyle w:val="Hyperlink"/>
                <w:rFonts w:cstheme="minorHAnsi"/>
                <w:noProof/>
              </w:rPr>
              <w:t>5.4.</w:t>
            </w:r>
            <w:r w:rsidR="004D21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D218D" w:rsidRPr="00AF0283">
              <w:rPr>
                <w:rStyle w:val="Hyperlink"/>
                <w:noProof/>
              </w:rPr>
              <w:t>Išvados</w:t>
            </w:r>
            <w:r w:rsidR="004D218D">
              <w:rPr>
                <w:noProof/>
                <w:webHidden/>
              </w:rPr>
              <w:tab/>
            </w:r>
            <w:r w:rsidR="004D218D">
              <w:rPr>
                <w:noProof/>
                <w:webHidden/>
              </w:rPr>
              <w:fldChar w:fldCharType="begin"/>
            </w:r>
            <w:r w:rsidR="004D218D">
              <w:rPr>
                <w:noProof/>
                <w:webHidden/>
              </w:rPr>
              <w:instrText xml:space="preserve"> PAGEREF _Toc73271183 \h </w:instrText>
            </w:r>
            <w:r w:rsidR="004D218D">
              <w:rPr>
                <w:noProof/>
                <w:webHidden/>
              </w:rPr>
            </w:r>
            <w:r w:rsidR="004D218D">
              <w:rPr>
                <w:noProof/>
                <w:webHidden/>
              </w:rPr>
              <w:fldChar w:fldCharType="separate"/>
            </w:r>
            <w:r w:rsidR="004D218D">
              <w:rPr>
                <w:noProof/>
                <w:webHidden/>
              </w:rPr>
              <w:t>10</w:t>
            </w:r>
            <w:r w:rsidR="004D218D">
              <w:rPr>
                <w:noProof/>
                <w:webHidden/>
              </w:rPr>
              <w:fldChar w:fldCharType="end"/>
            </w:r>
          </w:hyperlink>
        </w:p>
        <w:p w14:paraId="1D600937" w14:textId="46C59346" w:rsidR="004D218D" w:rsidRDefault="00834544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73271184" w:history="1">
            <w:r w:rsidR="004D218D" w:rsidRPr="00AF0283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4D218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D218D" w:rsidRPr="00AF0283">
              <w:rPr>
                <w:rStyle w:val="Hyperlink"/>
                <w:noProof/>
              </w:rPr>
              <w:t>Apibendrintos išvados</w:t>
            </w:r>
            <w:r w:rsidR="004D218D">
              <w:rPr>
                <w:noProof/>
                <w:webHidden/>
              </w:rPr>
              <w:tab/>
            </w:r>
            <w:r w:rsidR="004D218D">
              <w:rPr>
                <w:noProof/>
                <w:webHidden/>
              </w:rPr>
              <w:fldChar w:fldCharType="begin"/>
            </w:r>
            <w:r w:rsidR="004D218D">
              <w:rPr>
                <w:noProof/>
                <w:webHidden/>
              </w:rPr>
              <w:instrText xml:space="preserve"> PAGEREF _Toc73271184 \h </w:instrText>
            </w:r>
            <w:r w:rsidR="004D218D">
              <w:rPr>
                <w:noProof/>
                <w:webHidden/>
              </w:rPr>
            </w:r>
            <w:r w:rsidR="004D218D">
              <w:rPr>
                <w:noProof/>
                <w:webHidden/>
              </w:rPr>
              <w:fldChar w:fldCharType="separate"/>
            </w:r>
            <w:r w:rsidR="004D218D">
              <w:rPr>
                <w:noProof/>
                <w:webHidden/>
              </w:rPr>
              <w:t>11</w:t>
            </w:r>
            <w:r w:rsidR="004D218D">
              <w:rPr>
                <w:noProof/>
                <w:webHidden/>
              </w:rPr>
              <w:fldChar w:fldCharType="end"/>
            </w:r>
          </w:hyperlink>
        </w:p>
        <w:p w14:paraId="27D19579" w14:textId="084E5089" w:rsidR="000A2D67" w:rsidRDefault="000A2D67" w:rsidP="000A2D67">
          <w:r>
            <w:rPr>
              <w:b/>
              <w:bCs/>
              <w:noProof/>
            </w:rPr>
            <w:fldChar w:fldCharType="end"/>
          </w:r>
        </w:p>
      </w:sdtContent>
    </w:sdt>
    <w:p w14:paraId="35E02342" w14:textId="77777777" w:rsidR="000A2D67" w:rsidRDefault="000A2D67">
      <w:pPr>
        <w:rPr>
          <w:rFonts w:asciiTheme="minorHAnsi" w:hAnsiTheme="minorHAnsi" w:cstheme="minorHAnsi"/>
          <w:b/>
          <w:bCs/>
          <w:sz w:val="28"/>
        </w:rPr>
      </w:pPr>
      <w:r>
        <w:br w:type="page"/>
      </w:r>
    </w:p>
    <w:p w14:paraId="3FA920C6" w14:textId="07612BF6" w:rsidR="000A2D67" w:rsidRDefault="000A2D67" w:rsidP="000A2D67">
      <w:pPr>
        <w:pStyle w:val="Heading1"/>
      </w:pPr>
      <w:bookmarkStart w:id="1" w:name="_Toc73271173"/>
      <w:r>
        <w:lastRenderedPageBreak/>
        <w:t>Darbo dalys</w:t>
      </w:r>
      <w:bookmarkEnd w:id="1"/>
    </w:p>
    <w:p w14:paraId="565B13B6" w14:textId="77777777" w:rsidR="000A2D67" w:rsidRDefault="000A2D67" w:rsidP="000A2D67">
      <w:proofErr w:type="spellStart"/>
      <w:r w:rsidRPr="00C03E28">
        <w:t>Gaussian</w:t>
      </w:r>
      <w:proofErr w:type="spellEnd"/>
      <w:r w:rsidRPr="00C03E28">
        <w:t xml:space="preserve"> </w:t>
      </w:r>
      <w:proofErr w:type="spellStart"/>
      <w:r w:rsidRPr="00C03E28">
        <w:t>Mixture</w:t>
      </w:r>
      <w:proofErr w:type="spellEnd"/>
      <w:r>
        <w:t xml:space="preserve"> - Dainius Čepulis</w:t>
      </w:r>
    </w:p>
    <w:p w14:paraId="263AFA82" w14:textId="473BFB71" w:rsidR="000A2D67" w:rsidRDefault="000A2D67" w:rsidP="000A2D67">
      <w:r>
        <w:t xml:space="preserve">K-vidurkiai- Arvydas </w:t>
      </w:r>
      <w:proofErr w:type="spellStart"/>
      <w:r>
        <w:t>Miklovis</w:t>
      </w:r>
      <w:proofErr w:type="spellEnd"/>
    </w:p>
    <w:p w14:paraId="3310D504" w14:textId="1BBC69FE" w:rsidR="00A13A9A" w:rsidRDefault="00544F3E" w:rsidP="000A2D67">
      <w:pPr>
        <w:pStyle w:val="Heading1"/>
      </w:pPr>
      <w:bookmarkStart w:id="2" w:name="_Toc73271174"/>
      <w:r w:rsidRPr="000A2D67">
        <w:t>Įvadas</w:t>
      </w:r>
      <w:bookmarkEnd w:id="2"/>
    </w:p>
    <w:p w14:paraId="11847F0D" w14:textId="756A1127" w:rsidR="000A2D67" w:rsidRDefault="00C03E28" w:rsidP="00544F3E">
      <w:r>
        <w:t xml:space="preserve">Metodams palyginti buvo naudotas duomenų rinkinys iš pirmo laboratorinio darbo. Iš jo naudosime tik 3 atributus, nes buvo pastebėtai, kad jie vizualiai išsiskirto klasterius. Duomenų rinkinys dėl paprastumo buvo sumažintas, tačiau tai menkai, keičia atsakymus. </w:t>
      </w:r>
    </w:p>
    <w:p w14:paraId="01210B25" w14:textId="52CBFEDD" w:rsidR="000A2D67" w:rsidRDefault="000A2D67" w:rsidP="00544F3E">
      <w:r>
        <w:t>Taip pat galime pažiūrėti į pasirinktų duomenų grafika.</w:t>
      </w:r>
    </w:p>
    <w:p w14:paraId="249E3653" w14:textId="76FD343B" w:rsidR="000A2D67" w:rsidRDefault="000A2D67" w:rsidP="00544F3E">
      <w:r>
        <w:rPr>
          <w:noProof/>
        </w:rPr>
        <w:drawing>
          <wp:inline distT="0" distB="0" distL="0" distR="0" wp14:anchorId="5B93CD67" wp14:editId="72E40F34">
            <wp:extent cx="5271770" cy="395160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9B45E" w14:textId="68C50F10" w:rsidR="000A2D67" w:rsidRDefault="000A2D67" w:rsidP="00544F3E">
      <w:r>
        <w:t>Iš grafiko, matome kad vizualiai duomenis galime ganėtinai lengvai padalinti į du klasterius, vienas susitelkęs prie „</w:t>
      </w:r>
      <w:proofErr w:type="spellStart"/>
      <w:r>
        <w:t>backers</w:t>
      </w:r>
      <w:proofErr w:type="spellEnd"/>
      <w:r>
        <w:t>“ ir „</w:t>
      </w:r>
      <w:proofErr w:type="spellStart"/>
      <w:r>
        <w:t>usd_pledged_real</w:t>
      </w:r>
      <w:proofErr w:type="spellEnd"/>
      <w:r>
        <w:t>“ ašies, o kitas yra sudarytas iš likusiu duomenų, kuris sudaro „šluotos“ formos plokštumą.</w:t>
      </w:r>
    </w:p>
    <w:p w14:paraId="3008BD2D" w14:textId="186E00D9" w:rsidR="000A2D67" w:rsidRDefault="000A2D67" w:rsidP="00544F3E"/>
    <w:p w14:paraId="74E65480" w14:textId="1FF8D366" w:rsidR="00544F3E" w:rsidRPr="000A2D67" w:rsidRDefault="000A2D67" w:rsidP="000A2D67">
      <w:pPr>
        <w:pStyle w:val="Caption"/>
        <w:jc w:val="center"/>
      </w:pPr>
      <w:r>
        <w:t>pav.  1 pasirinktų duomenų grafikas</w:t>
      </w:r>
    </w:p>
    <w:p w14:paraId="6DD63E08" w14:textId="00ED2F79" w:rsidR="00521681" w:rsidRDefault="00521681" w:rsidP="00521681">
      <w:pPr>
        <w:pStyle w:val="Heading1"/>
      </w:pPr>
      <w:bookmarkStart w:id="3" w:name="_Toc73271175"/>
      <w:r>
        <w:t>Duomenų pasiruošimas</w:t>
      </w:r>
      <w:bookmarkEnd w:id="3"/>
    </w:p>
    <w:p w14:paraId="2642E271" w14:textId="6C172D02" w:rsidR="00521681" w:rsidRPr="00521681" w:rsidRDefault="00521681" w:rsidP="00521681">
      <w:r>
        <w:t xml:space="preserve">Kadangi mūsų duomenys turėjo </w:t>
      </w:r>
      <w:proofErr w:type="spellStart"/>
      <w:r>
        <w:t>įtin</w:t>
      </w:r>
      <w:proofErr w:type="spellEnd"/>
      <w:r>
        <w:t xml:space="preserve"> ekstremalių reikšmių, prieš taikydami duomenis modeliuose, jas pašalinome. </w:t>
      </w:r>
    </w:p>
    <w:p w14:paraId="493652CC" w14:textId="2D995B9E" w:rsidR="00812149" w:rsidRDefault="003F69B8" w:rsidP="003F69B8">
      <w:pPr>
        <w:pStyle w:val="Heading1"/>
      </w:pPr>
      <w:bookmarkStart w:id="4" w:name="_Toc73271176"/>
      <w:bookmarkEnd w:id="0"/>
      <w:proofErr w:type="spellStart"/>
      <w:r w:rsidRPr="003F69B8">
        <w:t>Gaussian</w:t>
      </w:r>
      <w:proofErr w:type="spellEnd"/>
      <w:r>
        <w:t xml:space="preserve"> </w:t>
      </w:r>
      <w:proofErr w:type="spellStart"/>
      <w:r w:rsidRPr="003F69B8">
        <w:t>Mixture</w:t>
      </w:r>
      <w:bookmarkEnd w:id="4"/>
      <w:proofErr w:type="spellEnd"/>
    </w:p>
    <w:p w14:paraId="6F5C8454" w14:textId="2AA6B60A" w:rsidR="003F69B8" w:rsidRDefault="003F69B8" w:rsidP="003F69B8">
      <w:r>
        <w:t xml:space="preserve">Kadangi buvo sunku atrast </w:t>
      </w:r>
      <w:proofErr w:type="spellStart"/>
      <w:r>
        <w:t>python</w:t>
      </w:r>
      <w:proofErr w:type="spellEnd"/>
      <w:r>
        <w:t xml:space="preserve"> bibliotekas, kurios palaike SOM su klasterių limitu, buvo pasirinktas kitas metodas.</w:t>
      </w:r>
    </w:p>
    <w:p w14:paraId="74BCF189" w14:textId="77777777" w:rsidR="00616101" w:rsidRDefault="00616101" w:rsidP="00616101">
      <w:proofErr w:type="spellStart"/>
      <w:r w:rsidRPr="00616101">
        <w:t>Gaussian</w:t>
      </w:r>
      <w:proofErr w:type="spellEnd"/>
      <w:r w:rsidRPr="00616101">
        <w:t xml:space="preserve"> </w:t>
      </w:r>
      <w:proofErr w:type="spellStart"/>
      <w:r w:rsidRPr="00616101">
        <w:t>Mixture</w:t>
      </w:r>
      <w:proofErr w:type="spellEnd"/>
      <w:r>
        <w:t xml:space="preserve"> yra mašininio mokimosi metodas, kuris atranda klasterius darydamas prielaida, kad šie klasteriai sudaro normalų pasiskirstymą.</w:t>
      </w:r>
    </w:p>
    <w:p w14:paraId="1CD3F063" w14:textId="351D5A01" w:rsidR="00616101" w:rsidRDefault="00842F48" w:rsidP="00616101">
      <w:pPr>
        <w:pStyle w:val="Heading2"/>
      </w:pPr>
      <w:bookmarkStart w:id="5" w:name="_Toc73271177"/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Modelio pritaikymas</w:t>
      </w:r>
      <w:bookmarkEnd w:id="5"/>
    </w:p>
    <w:p w14:paraId="1F9D2AF3" w14:textId="0D99B66D" w:rsidR="00842F48" w:rsidRDefault="00616101" w:rsidP="00616101">
      <w:r>
        <w:t>Kad</w:t>
      </w:r>
      <w:r w:rsidR="0068282A">
        <w:t xml:space="preserve"> įvertintumėme, kaip gerai šis metodas iškrito klasterius ir</w:t>
      </w:r>
      <w:r>
        <w:t xml:space="preserve"> </w:t>
      </w:r>
      <w:r w:rsidR="0068282A">
        <w:t xml:space="preserve">kada jis </w:t>
      </w:r>
      <w:r>
        <w:t>susidaro geriausi</w:t>
      </w:r>
      <w:r w:rsidR="0068282A">
        <w:t>us</w:t>
      </w:r>
      <w:r>
        <w:t xml:space="preserve"> klasteri</w:t>
      </w:r>
      <w:r w:rsidR="0068282A">
        <w:t>us</w:t>
      </w:r>
      <w:r>
        <w:t xml:space="preserve"> keisime </w:t>
      </w:r>
      <w:r w:rsidR="0068282A">
        <w:t>jų</w:t>
      </w:r>
      <w:r>
        <w:t xml:space="preserve"> skaičių (2,3,5,9). Ir gautus rezultatus parodysime trimatėje erdvėje, kiekvieną duomenų imties elementą </w:t>
      </w:r>
      <w:r w:rsidR="00842F48">
        <w:t>nuspalvinę</w:t>
      </w:r>
      <w:r>
        <w:t xml:space="preserve"> jam priskirto </w:t>
      </w:r>
      <w:r w:rsidR="00842F48">
        <w:t>klasterio</w:t>
      </w:r>
      <w:r>
        <w:t xml:space="preserve"> spalva</w:t>
      </w:r>
      <w:r w:rsidR="00842F48">
        <w:t>.</w:t>
      </w:r>
    </w:p>
    <w:p w14:paraId="17521EF9" w14:textId="5EC19C0B" w:rsidR="00842F48" w:rsidRDefault="00B4173E" w:rsidP="00616101">
      <w:r>
        <w:rPr>
          <w:noProof/>
        </w:rPr>
        <w:lastRenderedPageBreak/>
        <w:drawing>
          <wp:inline distT="0" distB="0" distL="0" distR="0" wp14:anchorId="1D4C08DD" wp14:editId="5E528D9B">
            <wp:extent cx="5274310" cy="39560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D40E" w14:textId="570F079F" w:rsidR="00356F1A" w:rsidRDefault="00356F1A" w:rsidP="00356F1A">
      <w:pPr>
        <w:pStyle w:val="Caption"/>
        <w:jc w:val="center"/>
      </w:pPr>
      <w:r>
        <w:t xml:space="preserve">pav.  </w:t>
      </w:r>
      <w:r w:rsidR="000A2D67">
        <w:t>2</w:t>
      </w:r>
      <w:r>
        <w:t xml:space="preserve">. </w:t>
      </w:r>
      <w:r w:rsidRPr="00E60385">
        <w:t xml:space="preserve">Išskirti </w:t>
      </w:r>
      <w:r>
        <w:t xml:space="preserve">du </w:t>
      </w:r>
      <w:r w:rsidRPr="00E60385">
        <w:t>klasteriai</w:t>
      </w:r>
    </w:p>
    <w:p w14:paraId="03F41FC5" w14:textId="53C07B47" w:rsidR="00B4173E" w:rsidRDefault="00B4173E" w:rsidP="00616101">
      <w:r>
        <w:t>Kai buvo pasirinkt</w:t>
      </w:r>
      <w:r w:rsidR="0068282A">
        <w:t>i</w:t>
      </w:r>
      <w:r>
        <w:t xml:space="preserve"> 2 </w:t>
      </w:r>
      <w:proofErr w:type="spellStart"/>
      <w:r>
        <w:t>klusteriai</w:t>
      </w:r>
      <w:proofErr w:type="spellEnd"/>
      <w:r>
        <w:t xml:space="preserve"> matome, duomenis buvo </w:t>
      </w:r>
      <w:r w:rsidR="0068282A">
        <w:t>išskirstyti</w:t>
      </w:r>
      <w:r>
        <w:t xml:space="preserve">, kurie </w:t>
      </w:r>
      <w:r w:rsidR="0068282A">
        <w:t>turėjo</w:t>
      </w:r>
      <w:r>
        <w:t xml:space="preserve"> mažai „</w:t>
      </w:r>
      <w:proofErr w:type="spellStart"/>
      <w:r>
        <w:t>backers</w:t>
      </w:r>
      <w:proofErr w:type="spellEnd"/>
      <w:r>
        <w:t>“ ir „</w:t>
      </w:r>
      <w:proofErr w:type="spellStart"/>
      <w:r>
        <w:t>usd_pledged_real</w:t>
      </w:r>
      <w:proofErr w:type="spellEnd"/>
      <w:r>
        <w:t>“</w:t>
      </w:r>
      <w:r w:rsidR="00356F1A">
        <w:t>. Ką tai galimai reikštu galime pažiūrėti iš histogramų.</w:t>
      </w:r>
    </w:p>
    <w:p w14:paraId="5CC30F0C" w14:textId="79243547" w:rsidR="00B4173E" w:rsidRDefault="00B4173E" w:rsidP="00616101">
      <w:pPr>
        <w:rPr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50FB0BE2" wp14:editId="61088CB8">
            <wp:extent cx="2636249" cy="176518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263" cy="177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173E">
        <w:rPr>
          <w:bdr w:val="none" w:sz="0" w:space="0" w:color="auto" w:frame="1"/>
        </w:rPr>
        <w:t xml:space="preserve"> </w:t>
      </w:r>
      <w:r>
        <w:rPr>
          <w:noProof/>
          <w:bdr w:val="none" w:sz="0" w:space="0" w:color="auto" w:frame="1"/>
        </w:rPr>
        <w:drawing>
          <wp:inline distT="0" distB="0" distL="0" distR="0" wp14:anchorId="219A19FE" wp14:editId="1EB254B9">
            <wp:extent cx="2572048" cy="172543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816" cy="173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CCCA" w14:textId="14CEA11D" w:rsidR="00356F1A" w:rsidRPr="00356F1A" w:rsidRDefault="00356F1A" w:rsidP="00356F1A">
      <w:pPr>
        <w:pStyle w:val="Caption"/>
        <w:jc w:val="center"/>
      </w:pPr>
      <w:r>
        <w:t xml:space="preserve">pav.  </w:t>
      </w:r>
      <w:r w:rsidR="000A2D67">
        <w:t>3</w:t>
      </w:r>
      <w:r>
        <w:t>. „</w:t>
      </w:r>
      <w:proofErr w:type="spellStart"/>
      <w:r>
        <w:t>backers</w:t>
      </w:r>
      <w:proofErr w:type="spellEnd"/>
      <w:r>
        <w:t>“ ir „</w:t>
      </w:r>
      <w:proofErr w:type="spellStart"/>
      <w:r>
        <w:t>usd_pleadged_real</w:t>
      </w:r>
      <w:proofErr w:type="spellEnd"/>
      <w:r>
        <w:t>“ histogramos</w:t>
      </w:r>
    </w:p>
    <w:p w14:paraId="685BEA6E" w14:textId="1E1DD8D7" w:rsidR="00B4173E" w:rsidRDefault="00B4173E" w:rsidP="0061610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Ir šių duomenų histogramų matome, kad tai atsitiko, kad tokiu reikšmių buvo labai daug. Ir tai yra ganėtinai geras pasirinkimas, nes tai yra galimai nepasisekė projektai. </w:t>
      </w:r>
    </w:p>
    <w:p w14:paraId="7A147BB4" w14:textId="4D5566B4" w:rsidR="00B4173E" w:rsidRDefault="00B4173E" w:rsidP="00616101">
      <w:pPr>
        <w:rPr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5D7ECE37" wp14:editId="17911E61">
            <wp:extent cx="5274310" cy="39560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DAC9" w14:textId="797F1100" w:rsidR="00356F1A" w:rsidRPr="00356F1A" w:rsidRDefault="00356F1A" w:rsidP="00356F1A">
      <w:pPr>
        <w:pStyle w:val="Caption"/>
        <w:jc w:val="center"/>
      </w:pPr>
      <w:r>
        <w:t xml:space="preserve">pav.  </w:t>
      </w:r>
      <w:r w:rsidR="000A2D67">
        <w:t>4</w:t>
      </w:r>
      <w:r>
        <w:t xml:space="preserve">. </w:t>
      </w:r>
      <w:r w:rsidRPr="00E60385">
        <w:t xml:space="preserve">Išskirti </w:t>
      </w:r>
      <w:r>
        <w:t xml:space="preserve">trys </w:t>
      </w:r>
      <w:r w:rsidRPr="00E60385">
        <w:t>klasteriai</w:t>
      </w:r>
    </w:p>
    <w:p w14:paraId="0E6C23C2" w14:textId="2671DDDD" w:rsidR="009D5E6B" w:rsidRDefault="009D5E6B" w:rsidP="0061610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Kai nustatėme klasterių</w:t>
      </w:r>
      <w:r w:rsidR="0068282A">
        <w:rPr>
          <w:bdr w:val="none" w:sz="0" w:space="0" w:color="auto" w:frame="1"/>
        </w:rPr>
        <w:t xml:space="preserve"> į 3</w:t>
      </w:r>
      <w:r>
        <w:rPr>
          <w:bdr w:val="none" w:sz="0" w:space="0" w:color="auto" w:frame="1"/>
        </w:rPr>
        <w:t>, mūsų prieš tai aptartas klasteris išliko, o trečias klasteris buvo atskirtas nuo antro. Ir galima spėt</w:t>
      </w:r>
      <w:r w:rsidR="0068282A">
        <w:rPr>
          <w:bdr w:val="none" w:sz="0" w:space="0" w:color="auto" w:frame="1"/>
        </w:rPr>
        <w:t xml:space="preserve">i, </w:t>
      </w:r>
      <w:r>
        <w:rPr>
          <w:bdr w:val="none" w:sz="0" w:space="0" w:color="auto" w:frame="1"/>
        </w:rPr>
        <w:t>kad buvo atskirti maži</w:t>
      </w:r>
      <w:r w:rsidR="0068282A">
        <w:rPr>
          <w:bdr w:val="none" w:sz="0" w:space="0" w:color="auto" w:frame="1"/>
        </w:rPr>
        <w:t xml:space="preserve">, </w:t>
      </w:r>
      <w:r>
        <w:rPr>
          <w:bdr w:val="none" w:sz="0" w:space="0" w:color="auto" w:frame="1"/>
        </w:rPr>
        <w:t>galimai pasisekė projektai.</w:t>
      </w:r>
    </w:p>
    <w:p w14:paraId="5D46D52A" w14:textId="35E54F81" w:rsidR="00B4173E" w:rsidRDefault="00B4173E" w:rsidP="00616101">
      <w:pPr>
        <w:rPr>
          <w:bdr w:val="none" w:sz="0" w:space="0" w:color="auto" w:frame="1"/>
        </w:rPr>
      </w:pPr>
      <w:r>
        <w:rPr>
          <w:noProof/>
        </w:rPr>
        <w:drawing>
          <wp:inline distT="0" distB="0" distL="0" distR="0" wp14:anchorId="14E6F61F" wp14:editId="03EDF88E">
            <wp:extent cx="5274310" cy="39560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E90C" w14:textId="4024B561" w:rsidR="00356F1A" w:rsidRPr="00356F1A" w:rsidRDefault="00356F1A" w:rsidP="00356F1A">
      <w:pPr>
        <w:pStyle w:val="Caption"/>
        <w:jc w:val="center"/>
      </w:pPr>
      <w:r>
        <w:t xml:space="preserve">pav.  </w:t>
      </w:r>
      <w:r w:rsidR="000A2D67">
        <w:t>5</w:t>
      </w:r>
      <w:r>
        <w:t xml:space="preserve">. </w:t>
      </w:r>
      <w:r w:rsidRPr="00E60385">
        <w:t xml:space="preserve">Išskirti </w:t>
      </w:r>
      <w:r>
        <w:t xml:space="preserve">penki </w:t>
      </w:r>
      <w:r w:rsidRPr="00E60385">
        <w:t>klasteriai</w:t>
      </w:r>
    </w:p>
    <w:p w14:paraId="34DD4BB0" w14:textId="6FCB1E4E" w:rsidR="009D5E6B" w:rsidRDefault="009D5E6B" w:rsidP="0061610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Iš 5 klasterių grafiko jau sunku nuspręsti, ką kiekvienas klasteris gali reikšti. Tačiau jie neatrodo pernelyg </w:t>
      </w:r>
      <w:r w:rsidR="0068282A">
        <w:rPr>
          <w:bdr w:val="none" w:sz="0" w:space="0" w:color="auto" w:frame="1"/>
        </w:rPr>
        <w:t>netikėtini</w:t>
      </w:r>
      <w:r>
        <w:rPr>
          <w:bdr w:val="none" w:sz="0" w:space="0" w:color="auto" w:frame="1"/>
        </w:rPr>
        <w:t>.</w:t>
      </w:r>
    </w:p>
    <w:p w14:paraId="4F068514" w14:textId="042A07AD" w:rsidR="00B4173E" w:rsidRDefault="00B4173E" w:rsidP="00616101">
      <w:pPr>
        <w:rPr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68774602" wp14:editId="41B04CC1">
            <wp:extent cx="5274310" cy="39560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517B1" w14:textId="05E5C7EA" w:rsidR="00356F1A" w:rsidRPr="00356F1A" w:rsidRDefault="00356F1A" w:rsidP="00356F1A">
      <w:pPr>
        <w:pStyle w:val="Caption"/>
        <w:jc w:val="center"/>
      </w:pPr>
      <w:r>
        <w:t xml:space="preserve">pav.  </w:t>
      </w:r>
      <w:r w:rsidR="000A2D67">
        <w:t>6</w:t>
      </w:r>
      <w:r>
        <w:t xml:space="preserve">. </w:t>
      </w:r>
      <w:r w:rsidRPr="00E60385">
        <w:t xml:space="preserve">Išskirti </w:t>
      </w:r>
      <w:proofErr w:type="spellStart"/>
      <w:r>
        <w:t>devini</w:t>
      </w:r>
      <w:proofErr w:type="spellEnd"/>
      <w:r>
        <w:t xml:space="preserve"> </w:t>
      </w:r>
      <w:r w:rsidRPr="00E60385">
        <w:t>klasteriai</w:t>
      </w:r>
    </w:p>
    <w:p w14:paraId="7D1FC90A" w14:textId="7DFDB2A5" w:rsidR="009D5E6B" w:rsidRDefault="009D5E6B" w:rsidP="0061610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Kai sudarome 9 klasterių grafika, jis pasidaro sunkiai skaitomas ir galime tikėtis, kad pasirinkome per daug klasterių.</w:t>
      </w:r>
    </w:p>
    <w:p w14:paraId="08BB7010" w14:textId="2D1DACAE" w:rsidR="00521681" w:rsidRDefault="00521681" w:rsidP="00521681">
      <w:pPr>
        <w:pStyle w:val="Heading2"/>
        <w:rPr>
          <w:bdr w:val="none" w:sz="0" w:space="0" w:color="auto" w:frame="1"/>
        </w:rPr>
      </w:pPr>
      <w:bookmarkStart w:id="6" w:name="_Toc73271178"/>
      <w:r>
        <w:rPr>
          <w:bdr w:val="none" w:sz="0" w:space="0" w:color="auto" w:frame="1"/>
        </w:rPr>
        <w:t>Išvados</w:t>
      </w:r>
      <w:bookmarkEnd w:id="6"/>
    </w:p>
    <w:p w14:paraId="66765D49" w14:textId="77F812FD" w:rsidR="00521681" w:rsidRPr="00521681" w:rsidRDefault="00521681" w:rsidP="00521681">
      <w:r>
        <w:t>Kadangi dažnai raliuose duomenyse yra normaliojo pasiskirstymo tendencijų, šis metodas buvo neblogas pasirinkimas ir išskirti klasteriai</w:t>
      </w:r>
      <w:r w:rsidR="0068282A">
        <w:t>, kai pasirenkama tarp 2 ir 5 klasterių,</w:t>
      </w:r>
      <w:r>
        <w:t xml:space="preserve"> buvo ganėtinai tikėtini, tačiau dėl darbo apimties buvo sunkų tai įvertinti.</w:t>
      </w:r>
    </w:p>
    <w:p w14:paraId="37B10741" w14:textId="77777777" w:rsidR="00B4173E" w:rsidRDefault="00B4173E" w:rsidP="00616101">
      <w:pPr>
        <w:rPr>
          <w:bdr w:val="none" w:sz="0" w:space="0" w:color="auto" w:frame="1"/>
        </w:rPr>
      </w:pPr>
    </w:p>
    <w:p w14:paraId="76F7DE73" w14:textId="77777777" w:rsidR="00B4173E" w:rsidRDefault="00B4173E" w:rsidP="00616101"/>
    <w:p w14:paraId="694197B6" w14:textId="079FFC42" w:rsidR="00812149" w:rsidRPr="00616101" w:rsidRDefault="00812149" w:rsidP="00616101">
      <w:r w:rsidRPr="00616101">
        <w:rPr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7BFD048D" w14:textId="160332D7" w:rsidR="009664B4" w:rsidRDefault="00544F3E" w:rsidP="009664B4">
      <w:pPr>
        <w:pStyle w:val="Heading1"/>
      </w:pPr>
      <w:bookmarkStart w:id="7" w:name="_Toc73271179"/>
      <w:r>
        <w:lastRenderedPageBreak/>
        <w:t>K-vidurkių metodas</w:t>
      </w:r>
      <w:bookmarkEnd w:id="7"/>
    </w:p>
    <w:p w14:paraId="13C230A2" w14:textId="77777777" w:rsidR="00544F3E" w:rsidRPr="007C3ED0" w:rsidRDefault="00544F3E" w:rsidP="00544F3E">
      <w:pPr>
        <w:rPr>
          <w:rFonts w:ascii="Times New Roman" w:hAnsi="Times New Roman"/>
          <w:sz w:val="24"/>
          <w:szCs w:val="24"/>
        </w:rPr>
      </w:pPr>
    </w:p>
    <w:p w14:paraId="5949A8C8" w14:textId="5790F78C" w:rsidR="00544F3E" w:rsidRPr="007C3ED0" w:rsidRDefault="00544F3E" w:rsidP="00544F3E">
      <w:pPr>
        <w:rPr>
          <w:rFonts w:ascii="Times New Roman" w:hAnsi="Times New Roman"/>
          <w:sz w:val="24"/>
          <w:szCs w:val="24"/>
        </w:rPr>
      </w:pPr>
      <w:r w:rsidRPr="007C3ED0">
        <w:rPr>
          <w:rFonts w:ascii="Times New Roman" w:hAnsi="Times New Roman"/>
          <w:b/>
          <w:bCs/>
          <w:sz w:val="24"/>
          <w:szCs w:val="24"/>
        </w:rPr>
        <w:t>K-vidurkių metodas</w:t>
      </w:r>
      <w:r w:rsidRPr="007C3ED0">
        <w:rPr>
          <w:rFonts w:ascii="Times New Roman" w:hAnsi="Times New Roman"/>
          <w:sz w:val="24"/>
          <w:szCs w:val="24"/>
        </w:rPr>
        <w:t xml:space="preserve"> – neprižiūrimojo tipo duomenų panašumu grįstas algoritmas, kuris duomenis bando susiskirstyti į </w:t>
      </w:r>
      <w:r w:rsidRPr="007C3ED0">
        <w:rPr>
          <w:rFonts w:ascii="Cambria Math" w:hAnsi="Cambria Math" w:cs="Cambria Math"/>
          <w:sz w:val="24"/>
          <w:szCs w:val="24"/>
        </w:rPr>
        <w:t>𝐾</w:t>
      </w:r>
      <w:r w:rsidRPr="007C3ED0">
        <w:rPr>
          <w:rFonts w:ascii="Times New Roman" w:hAnsi="Times New Roman"/>
          <w:sz w:val="24"/>
          <w:szCs w:val="24"/>
        </w:rPr>
        <w:t xml:space="preserve"> nepersidengiančių klasterių. Nustatyti, ar gerai atliktas grupavimas, būtų galima, jeigu turėtume atsakymus; deja, šiuose uždaviniuose tokios informacijos nėra. K-vidurkių metodas labiau skirtas panašumui tarp duomenų nustatyti ir pagal tai pasidaryti tam tikras išvadas. Tam tikrais atvejais duomenys labai aiškiai skiriasi pagal konkrečias savybes, o kartais jie būna per daug panašūs, ir toks sugrupavimas gali būti betikslis</w:t>
      </w:r>
    </w:p>
    <w:p w14:paraId="6F75A653" w14:textId="0F7AB0A5" w:rsidR="00544F3E" w:rsidRPr="007C3ED0" w:rsidRDefault="00544F3E" w:rsidP="00544F3E">
      <w:pPr>
        <w:rPr>
          <w:rFonts w:ascii="Times New Roman" w:hAnsi="Times New Roman"/>
          <w:sz w:val="24"/>
          <w:szCs w:val="24"/>
        </w:rPr>
      </w:pPr>
    </w:p>
    <w:p w14:paraId="70D77265" w14:textId="59ECDD03" w:rsidR="00544F3E" w:rsidRPr="007C3ED0" w:rsidRDefault="00544F3E" w:rsidP="00544F3E">
      <w:pPr>
        <w:rPr>
          <w:rFonts w:ascii="Times New Roman" w:hAnsi="Times New Roman"/>
          <w:sz w:val="24"/>
          <w:szCs w:val="24"/>
        </w:rPr>
      </w:pPr>
      <w:r w:rsidRPr="007C3ED0">
        <w:rPr>
          <w:rFonts w:ascii="Times New Roman" w:hAnsi="Times New Roman"/>
          <w:sz w:val="24"/>
          <w:szCs w:val="24"/>
        </w:rPr>
        <w:t>Modelis skaičiuotas 3 skirtingomis atributų variacijomis</w:t>
      </w:r>
    </w:p>
    <w:p w14:paraId="04147C29" w14:textId="7CD5A7F7" w:rsidR="00BE1130" w:rsidRDefault="00BE1130" w:rsidP="00BE1130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>
        <w:t>Pirmas</w:t>
      </w:r>
      <w:proofErr w:type="spellEnd"/>
      <w:r>
        <w:t xml:space="preserve"> </w:t>
      </w:r>
      <w:proofErr w:type="spellStart"/>
      <w:r>
        <w:t>variantas</w:t>
      </w:r>
      <w:proofErr w:type="spellEnd"/>
      <w:r>
        <w:t xml:space="preserve">: </w:t>
      </w:r>
      <w:r w:rsidRPr="00BE1130">
        <w:rPr>
          <w:rFonts w:ascii="Arial" w:hAnsi="Arial" w:cs="Arial"/>
          <w:color w:val="000000"/>
          <w:sz w:val="22"/>
          <w:szCs w:val="22"/>
        </w:rPr>
        <w:t> </w:t>
      </w:r>
      <w:r w:rsidRPr="00BE1130">
        <w:rPr>
          <w:rFonts w:ascii="Courier New" w:hAnsi="Courier New" w:cs="Courier New"/>
          <w:i/>
          <w:iCs/>
          <w:sz w:val="20"/>
          <w:szCs w:val="20"/>
        </w:rPr>
        <w:t xml:space="preserve">backers, </w:t>
      </w:r>
      <w:proofErr w:type="spellStart"/>
      <w:r w:rsidRPr="00BE1130">
        <w:rPr>
          <w:rFonts w:ascii="Courier New" w:hAnsi="Courier New" w:cs="Courier New"/>
          <w:i/>
          <w:iCs/>
          <w:sz w:val="20"/>
          <w:szCs w:val="20"/>
        </w:rPr>
        <w:t>usd_pledged_real</w:t>
      </w:r>
      <w:proofErr w:type="spellEnd"/>
      <w:r w:rsidRPr="00BE1130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 w:rsidRPr="00BE1130">
        <w:rPr>
          <w:rFonts w:ascii="Courier New" w:hAnsi="Courier New" w:cs="Courier New"/>
          <w:i/>
          <w:iCs/>
          <w:sz w:val="20"/>
          <w:szCs w:val="20"/>
        </w:rPr>
        <w:t>usd_goal_real</w:t>
      </w:r>
      <w:proofErr w:type="spellEnd"/>
    </w:p>
    <w:p w14:paraId="3182C76C" w14:textId="0F7C6F8A" w:rsidR="00BE1130" w:rsidRDefault="00BE1130" w:rsidP="00BE1130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>
        <w:t>Antras</w:t>
      </w:r>
      <w:proofErr w:type="spellEnd"/>
      <w:r>
        <w:t xml:space="preserve"> </w:t>
      </w:r>
      <w:proofErr w:type="spellStart"/>
      <w:r>
        <w:t>variantas</w:t>
      </w:r>
      <w:proofErr w:type="spellEnd"/>
      <w:r>
        <w:t xml:space="preserve">: </w:t>
      </w:r>
      <w:r w:rsidRPr="00BE1130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>
        <w:rPr>
          <w:rFonts w:ascii="Courier New" w:hAnsi="Courier New" w:cs="Courier New"/>
          <w:i/>
          <w:iCs/>
          <w:sz w:val="20"/>
          <w:szCs w:val="20"/>
        </w:rPr>
        <w:t>project_time</w:t>
      </w:r>
      <w:proofErr w:type="spellEnd"/>
      <w:r w:rsidRPr="00BE1130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 w:rsidRPr="00BE1130">
        <w:rPr>
          <w:rFonts w:ascii="Courier New" w:hAnsi="Courier New" w:cs="Courier New"/>
          <w:i/>
          <w:iCs/>
          <w:sz w:val="20"/>
          <w:szCs w:val="20"/>
        </w:rPr>
        <w:t>usd_pledged_real</w:t>
      </w:r>
      <w:proofErr w:type="spellEnd"/>
      <w:r w:rsidRPr="00BE1130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 w:rsidRPr="00BE1130">
        <w:rPr>
          <w:rFonts w:ascii="Courier New" w:hAnsi="Courier New" w:cs="Courier New"/>
          <w:i/>
          <w:iCs/>
          <w:sz w:val="20"/>
          <w:szCs w:val="20"/>
        </w:rPr>
        <w:t>usd_goal_real</w:t>
      </w:r>
      <w:proofErr w:type="spellEnd"/>
    </w:p>
    <w:p w14:paraId="456CD285" w14:textId="30C0B1D2" w:rsidR="00BE1130" w:rsidRDefault="00BE1130" w:rsidP="00BE1130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>
        <w:t>Trečias</w:t>
      </w:r>
      <w:proofErr w:type="spellEnd"/>
      <w:r>
        <w:t xml:space="preserve"> </w:t>
      </w:r>
      <w:proofErr w:type="spellStart"/>
      <w:r>
        <w:t>variantas</w:t>
      </w:r>
      <w:proofErr w:type="spellEnd"/>
      <w:r>
        <w:t xml:space="preserve">: </w:t>
      </w:r>
      <w:r w:rsidRPr="00BE1130">
        <w:rPr>
          <w:rFonts w:ascii="Arial" w:hAnsi="Arial" w:cs="Arial"/>
          <w:color w:val="000000"/>
          <w:sz w:val="22"/>
          <w:szCs w:val="22"/>
        </w:rPr>
        <w:t> </w:t>
      </w:r>
      <w:r w:rsidRPr="00BE1130">
        <w:rPr>
          <w:rFonts w:ascii="Courier New" w:hAnsi="Courier New" w:cs="Courier New"/>
          <w:i/>
          <w:iCs/>
          <w:sz w:val="20"/>
          <w:szCs w:val="20"/>
        </w:rPr>
        <w:t xml:space="preserve">backers, </w:t>
      </w:r>
      <w:proofErr w:type="spellStart"/>
      <w:r w:rsidRPr="00BE1130">
        <w:rPr>
          <w:rFonts w:ascii="Courier New" w:hAnsi="Courier New" w:cs="Courier New"/>
          <w:i/>
          <w:iCs/>
          <w:sz w:val="20"/>
          <w:szCs w:val="20"/>
        </w:rPr>
        <w:t>usd_pledged_real</w:t>
      </w:r>
      <w:proofErr w:type="spellEnd"/>
      <w:r w:rsidRPr="00BE1130">
        <w:rPr>
          <w:rFonts w:ascii="Courier New" w:hAnsi="Courier New" w:cs="Courier New"/>
          <w:i/>
          <w:iCs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sz w:val="20"/>
          <w:szCs w:val="20"/>
        </w:rPr>
        <w:t>project_time</w:t>
      </w:r>
      <w:proofErr w:type="spellEnd"/>
    </w:p>
    <w:p w14:paraId="33CFC95D" w14:textId="77777777" w:rsidR="00BE1130" w:rsidRDefault="00BE1130" w:rsidP="00BE1130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sz w:val="20"/>
          <w:szCs w:val="20"/>
        </w:rPr>
      </w:pPr>
    </w:p>
    <w:p w14:paraId="2B999D1A" w14:textId="77777777" w:rsidR="00BE1130" w:rsidRPr="00BE1130" w:rsidRDefault="00BE1130" w:rsidP="00BE1130">
      <w:pPr>
        <w:pStyle w:val="NormalWeb"/>
        <w:spacing w:before="0" w:beforeAutospacing="0" w:after="0" w:afterAutospacing="0"/>
      </w:pPr>
    </w:p>
    <w:p w14:paraId="48A5A6F7" w14:textId="20EBDBAE" w:rsidR="00544F3E" w:rsidRPr="00544F3E" w:rsidRDefault="00544F3E" w:rsidP="00544F3E"/>
    <w:p w14:paraId="216755E1" w14:textId="1794835F" w:rsidR="000B5EBD" w:rsidRDefault="00544F3E" w:rsidP="009664B4">
      <w:pPr>
        <w:pStyle w:val="Heading2"/>
      </w:pPr>
      <w:bookmarkStart w:id="8" w:name="_Toc73271180"/>
      <w:r>
        <w:t>Inercija</w:t>
      </w:r>
      <w:bookmarkEnd w:id="8"/>
    </w:p>
    <w:p w14:paraId="37807EE5" w14:textId="6EE7AA15" w:rsidR="00544F3E" w:rsidRDefault="00544F3E" w:rsidP="00544F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4F48" w14:paraId="1B2866FF" w14:textId="77777777" w:rsidTr="00564F48">
        <w:tc>
          <w:tcPr>
            <w:tcW w:w="2074" w:type="dxa"/>
          </w:tcPr>
          <w:p w14:paraId="054F2355" w14:textId="263BBF48" w:rsidR="00564F48" w:rsidRDefault="00564F48" w:rsidP="00564F48">
            <w:r w:rsidRPr="00564F48">
              <w:rPr>
                <w:b/>
                <w:bCs/>
              </w:rPr>
              <w:t>Klasteriai</w:t>
            </w:r>
          </w:p>
        </w:tc>
        <w:tc>
          <w:tcPr>
            <w:tcW w:w="2074" w:type="dxa"/>
          </w:tcPr>
          <w:p w14:paraId="480B32AB" w14:textId="5D26026C" w:rsidR="00564F48" w:rsidRDefault="00564F48" w:rsidP="00564F48">
            <w:r w:rsidRPr="00564F48">
              <w:rPr>
                <w:b/>
                <w:bCs/>
              </w:rPr>
              <w:t>Inercijos reikšmė</w:t>
            </w:r>
            <w:r>
              <w:rPr>
                <w:b/>
                <w:bCs/>
              </w:rPr>
              <w:t xml:space="preserve"> NR1</w:t>
            </w:r>
          </w:p>
        </w:tc>
        <w:tc>
          <w:tcPr>
            <w:tcW w:w="2074" w:type="dxa"/>
          </w:tcPr>
          <w:p w14:paraId="70A3AC33" w14:textId="6FA95014" w:rsidR="00564F48" w:rsidRDefault="00564F48" w:rsidP="00564F48">
            <w:r w:rsidRPr="00564F48">
              <w:rPr>
                <w:b/>
                <w:bCs/>
              </w:rPr>
              <w:t>Inercijos reikšmė</w:t>
            </w:r>
            <w:r>
              <w:rPr>
                <w:b/>
                <w:bCs/>
              </w:rPr>
              <w:t xml:space="preserve"> NR2</w:t>
            </w:r>
          </w:p>
        </w:tc>
        <w:tc>
          <w:tcPr>
            <w:tcW w:w="2074" w:type="dxa"/>
          </w:tcPr>
          <w:p w14:paraId="521217D0" w14:textId="6BB222FE" w:rsidR="00564F48" w:rsidRDefault="00564F48" w:rsidP="00564F48">
            <w:r w:rsidRPr="00564F48">
              <w:rPr>
                <w:b/>
                <w:bCs/>
              </w:rPr>
              <w:t>Inercijos reikšmė</w:t>
            </w:r>
            <w:r>
              <w:rPr>
                <w:b/>
                <w:bCs/>
              </w:rPr>
              <w:t xml:space="preserve"> NR3</w:t>
            </w:r>
          </w:p>
        </w:tc>
      </w:tr>
      <w:tr w:rsidR="00564F48" w14:paraId="26F84205" w14:textId="77777777" w:rsidTr="00564F48">
        <w:tc>
          <w:tcPr>
            <w:tcW w:w="2074" w:type="dxa"/>
          </w:tcPr>
          <w:p w14:paraId="780415B5" w14:textId="1637DE33" w:rsidR="00564F48" w:rsidRDefault="00564F48" w:rsidP="00564F48">
            <w:r>
              <w:t>2</w:t>
            </w:r>
          </w:p>
        </w:tc>
        <w:tc>
          <w:tcPr>
            <w:tcW w:w="2074" w:type="dxa"/>
          </w:tcPr>
          <w:p w14:paraId="4FC1AF1F" w14:textId="785412C1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43228073402</w:t>
            </w:r>
          </w:p>
        </w:tc>
        <w:tc>
          <w:tcPr>
            <w:tcW w:w="2074" w:type="dxa"/>
          </w:tcPr>
          <w:p w14:paraId="54682788" w14:textId="1366B931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8874580746</w:t>
            </w:r>
          </w:p>
        </w:tc>
        <w:tc>
          <w:tcPr>
            <w:tcW w:w="2074" w:type="dxa"/>
          </w:tcPr>
          <w:p w14:paraId="3AC15C21" w14:textId="6C816323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8968415223</w:t>
            </w:r>
          </w:p>
        </w:tc>
      </w:tr>
      <w:tr w:rsidR="00564F48" w14:paraId="7692DF8B" w14:textId="77777777" w:rsidTr="00564F48">
        <w:tc>
          <w:tcPr>
            <w:tcW w:w="2074" w:type="dxa"/>
          </w:tcPr>
          <w:p w14:paraId="1D09801A" w14:textId="4C607A36" w:rsidR="00564F48" w:rsidRDefault="00564F48" w:rsidP="00564F48">
            <w:r>
              <w:t>3</w:t>
            </w:r>
          </w:p>
        </w:tc>
        <w:tc>
          <w:tcPr>
            <w:tcW w:w="2074" w:type="dxa"/>
          </w:tcPr>
          <w:p w14:paraId="10842776" w14:textId="2C3D4C73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28279830243</w:t>
            </w:r>
          </w:p>
        </w:tc>
        <w:tc>
          <w:tcPr>
            <w:tcW w:w="2074" w:type="dxa"/>
          </w:tcPr>
          <w:p w14:paraId="38EA8E51" w14:textId="05018A5A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4042952354</w:t>
            </w:r>
          </w:p>
        </w:tc>
        <w:tc>
          <w:tcPr>
            <w:tcW w:w="2074" w:type="dxa"/>
          </w:tcPr>
          <w:p w14:paraId="196298F6" w14:textId="2E1A2B40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3822256545</w:t>
            </w:r>
          </w:p>
        </w:tc>
      </w:tr>
      <w:tr w:rsidR="00564F48" w14:paraId="6C2A6FB7" w14:textId="77777777" w:rsidTr="00564F48">
        <w:tc>
          <w:tcPr>
            <w:tcW w:w="2074" w:type="dxa"/>
          </w:tcPr>
          <w:p w14:paraId="7B96D0F4" w14:textId="46AAA1A8" w:rsidR="00564F48" w:rsidRDefault="00564F48" w:rsidP="00564F48">
            <w:r>
              <w:t>4</w:t>
            </w:r>
          </w:p>
        </w:tc>
        <w:tc>
          <w:tcPr>
            <w:tcW w:w="2074" w:type="dxa"/>
          </w:tcPr>
          <w:p w14:paraId="63DB0B69" w14:textId="1B08879F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20201370010</w:t>
            </w:r>
          </w:p>
        </w:tc>
        <w:tc>
          <w:tcPr>
            <w:tcW w:w="2074" w:type="dxa"/>
          </w:tcPr>
          <w:p w14:paraId="6551B533" w14:textId="72406A7E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2349934956</w:t>
            </w:r>
          </w:p>
        </w:tc>
        <w:tc>
          <w:tcPr>
            <w:tcW w:w="2074" w:type="dxa"/>
          </w:tcPr>
          <w:p w14:paraId="0AA1619D" w14:textId="08CC8A19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2128245239</w:t>
            </w:r>
          </w:p>
        </w:tc>
      </w:tr>
      <w:tr w:rsidR="00564F48" w14:paraId="4B883F7E" w14:textId="77777777" w:rsidTr="00564F48">
        <w:tc>
          <w:tcPr>
            <w:tcW w:w="2074" w:type="dxa"/>
          </w:tcPr>
          <w:p w14:paraId="330CBBB6" w14:textId="31478D38" w:rsidR="00564F48" w:rsidRDefault="00564F48" w:rsidP="00564F48">
            <w:r>
              <w:t>5</w:t>
            </w:r>
          </w:p>
        </w:tc>
        <w:tc>
          <w:tcPr>
            <w:tcW w:w="2074" w:type="dxa"/>
          </w:tcPr>
          <w:p w14:paraId="0A8A1541" w14:textId="21016880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14439257859</w:t>
            </w:r>
          </w:p>
        </w:tc>
        <w:tc>
          <w:tcPr>
            <w:tcW w:w="2074" w:type="dxa"/>
          </w:tcPr>
          <w:p w14:paraId="6E5E13CF" w14:textId="79C4CB2F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1490596688</w:t>
            </w:r>
          </w:p>
        </w:tc>
        <w:tc>
          <w:tcPr>
            <w:tcW w:w="2074" w:type="dxa"/>
          </w:tcPr>
          <w:p w14:paraId="2A2AEB0E" w14:textId="3C2C73AA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1396440898</w:t>
            </w:r>
          </w:p>
        </w:tc>
      </w:tr>
      <w:tr w:rsidR="00564F48" w14:paraId="308B8E6E" w14:textId="77777777" w:rsidTr="00564F48">
        <w:tc>
          <w:tcPr>
            <w:tcW w:w="2074" w:type="dxa"/>
          </w:tcPr>
          <w:p w14:paraId="44F8A295" w14:textId="4E12B118" w:rsidR="00564F48" w:rsidRDefault="00564F48" w:rsidP="00564F48">
            <w:r>
              <w:t>6</w:t>
            </w:r>
          </w:p>
        </w:tc>
        <w:tc>
          <w:tcPr>
            <w:tcW w:w="2074" w:type="dxa"/>
          </w:tcPr>
          <w:p w14:paraId="118217DB" w14:textId="3E20C135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11200675896</w:t>
            </w:r>
          </w:p>
        </w:tc>
        <w:tc>
          <w:tcPr>
            <w:tcW w:w="2074" w:type="dxa"/>
          </w:tcPr>
          <w:p w14:paraId="46D9EB59" w14:textId="444F7F14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896960720</w:t>
            </w:r>
          </w:p>
        </w:tc>
        <w:tc>
          <w:tcPr>
            <w:tcW w:w="2074" w:type="dxa"/>
          </w:tcPr>
          <w:p w14:paraId="3126976A" w14:textId="782C3587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975760813</w:t>
            </w:r>
          </w:p>
        </w:tc>
      </w:tr>
      <w:tr w:rsidR="00564F48" w14:paraId="7E3E2850" w14:textId="77777777" w:rsidTr="00564F48">
        <w:tc>
          <w:tcPr>
            <w:tcW w:w="2074" w:type="dxa"/>
          </w:tcPr>
          <w:p w14:paraId="74E3F264" w14:textId="09A0DFC8" w:rsidR="00564F48" w:rsidRDefault="00564F48" w:rsidP="00564F48">
            <w:r>
              <w:t>7</w:t>
            </w:r>
          </w:p>
        </w:tc>
        <w:tc>
          <w:tcPr>
            <w:tcW w:w="2074" w:type="dxa"/>
          </w:tcPr>
          <w:p w14:paraId="67D6DDC3" w14:textId="7BB5A0BE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9183050286</w:t>
            </w:r>
          </w:p>
        </w:tc>
        <w:tc>
          <w:tcPr>
            <w:tcW w:w="2074" w:type="dxa"/>
          </w:tcPr>
          <w:p w14:paraId="3906705C" w14:textId="6F78080B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662409575</w:t>
            </w:r>
          </w:p>
        </w:tc>
        <w:tc>
          <w:tcPr>
            <w:tcW w:w="2074" w:type="dxa"/>
          </w:tcPr>
          <w:p w14:paraId="47115030" w14:textId="32BBDFB1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682575219</w:t>
            </w:r>
          </w:p>
        </w:tc>
      </w:tr>
      <w:tr w:rsidR="00564F48" w14:paraId="1FAC9333" w14:textId="77777777" w:rsidTr="00564F48">
        <w:tc>
          <w:tcPr>
            <w:tcW w:w="2074" w:type="dxa"/>
          </w:tcPr>
          <w:p w14:paraId="319D6DF7" w14:textId="01E495DC" w:rsidR="00564F48" w:rsidRDefault="00564F48" w:rsidP="00564F48">
            <w:r>
              <w:t>8</w:t>
            </w:r>
          </w:p>
        </w:tc>
        <w:tc>
          <w:tcPr>
            <w:tcW w:w="2074" w:type="dxa"/>
          </w:tcPr>
          <w:p w14:paraId="7F905B97" w14:textId="3955BDB6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7703207724</w:t>
            </w:r>
          </w:p>
        </w:tc>
        <w:tc>
          <w:tcPr>
            <w:tcW w:w="2074" w:type="dxa"/>
          </w:tcPr>
          <w:p w14:paraId="6016BF44" w14:textId="559B9D72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504637797</w:t>
            </w:r>
          </w:p>
        </w:tc>
        <w:tc>
          <w:tcPr>
            <w:tcW w:w="2074" w:type="dxa"/>
          </w:tcPr>
          <w:p w14:paraId="63B48704" w14:textId="73877E60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493187101</w:t>
            </w:r>
          </w:p>
        </w:tc>
      </w:tr>
      <w:tr w:rsidR="00564F48" w14:paraId="208DB050" w14:textId="77777777" w:rsidTr="00564F48">
        <w:tc>
          <w:tcPr>
            <w:tcW w:w="2074" w:type="dxa"/>
          </w:tcPr>
          <w:p w14:paraId="2A042D83" w14:textId="5949E83E" w:rsidR="00564F48" w:rsidRDefault="00564F48" w:rsidP="00564F48">
            <w:r>
              <w:t>9</w:t>
            </w:r>
          </w:p>
        </w:tc>
        <w:tc>
          <w:tcPr>
            <w:tcW w:w="2074" w:type="dxa"/>
          </w:tcPr>
          <w:p w14:paraId="7D52C823" w14:textId="5441F2EF" w:rsidR="00564F48" w:rsidRDefault="00564F48" w:rsidP="00564F4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6886510287</w:t>
            </w:r>
          </w:p>
        </w:tc>
        <w:tc>
          <w:tcPr>
            <w:tcW w:w="2074" w:type="dxa"/>
          </w:tcPr>
          <w:p w14:paraId="6BD4E6D7" w14:textId="6AD97073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370483087</w:t>
            </w:r>
          </w:p>
        </w:tc>
        <w:tc>
          <w:tcPr>
            <w:tcW w:w="2074" w:type="dxa"/>
          </w:tcPr>
          <w:p w14:paraId="61A8B752" w14:textId="1D3ED061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359299982</w:t>
            </w:r>
          </w:p>
        </w:tc>
      </w:tr>
      <w:tr w:rsidR="00564F48" w14:paraId="55D4A1A4" w14:textId="77777777" w:rsidTr="00564F48">
        <w:tc>
          <w:tcPr>
            <w:tcW w:w="2074" w:type="dxa"/>
          </w:tcPr>
          <w:p w14:paraId="5FF023DD" w14:textId="01C99B0F" w:rsidR="00564F48" w:rsidRDefault="00564F48" w:rsidP="00564F48">
            <w:r>
              <w:t>10</w:t>
            </w:r>
          </w:p>
        </w:tc>
        <w:tc>
          <w:tcPr>
            <w:tcW w:w="2074" w:type="dxa"/>
          </w:tcPr>
          <w:p w14:paraId="1A9CCAA0" w14:textId="44A8D1A7" w:rsidR="00564F48" w:rsidRDefault="00564F48" w:rsidP="00564F4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6041935061</w:t>
            </w:r>
          </w:p>
        </w:tc>
        <w:tc>
          <w:tcPr>
            <w:tcW w:w="2074" w:type="dxa"/>
          </w:tcPr>
          <w:p w14:paraId="0C1620D6" w14:textId="219C7BC3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300983535</w:t>
            </w:r>
          </w:p>
        </w:tc>
        <w:tc>
          <w:tcPr>
            <w:tcW w:w="2074" w:type="dxa"/>
          </w:tcPr>
          <w:p w14:paraId="47F67ADF" w14:textId="16F62675" w:rsidR="00564F48" w:rsidRDefault="00564F48" w:rsidP="00564F48">
            <w:r>
              <w:rPr>
                <w:rFonts w:ascii="Arial" w:hAnsi="Arial" w:cs="Arial"/>
                <w:color w:val="000000"/>
                <w:sz w:val="22"/>
                <w:szCs w:val="22"/>
              </w:rPr>
              <w:t>295338352</w:t>
            </w:r>
          </w:p>
        </w:tc>
      </w:tr>
    </w:tbl>
    <w:p w14:paraId="4874DA58" w14:textId="5D51C28B" w:rsidR="00544F3E" w:rsidRDefault="00544F3E" w:rsidP="00544F3E"/>
    <w:p w14:paraId="24A146C2" w14:textId="76BF679A" w:rsidR="00564F48" w:rsidRDefault="00564F48" w:rsidP="00544F3E"/>
    <w:p w14:paraId="27F666B9" w14:textId="77777777" w:rsidR="00564F48" w:rsidRPr="00544F3E" w:rsidRDefault="00564F48" w:rsidP="00544F3E"/>
    <w:tbl>
      <w:tblPr>
        <w:tblStyle w:val="TableGrid"/>
        <w:tblW w:w="11022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3686"/>
        <w:gridCol w:w="3792"/>
      </w:tblGrid>
      <w:tr w:rsidR="00564F48" w14:paraId="5D441836" w14:textId="77777777" w:rsidTr="00564F48">
        <w:tc>
          <w:tcPr>
            <w:tcW w:w="3544" w:type="dxa"/>
          </w:tcPr>
          <w:p w14:paraId="02351312" w14:textId="2F067C3D" w:rsidR="00564F48" w:rsidRDefault="00564F48" w:rsidP="00951A64"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1244A14D" wp14:editId="74F5969F">
                  <wp:extent cx="2054582" cy="1564312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928" cy="1575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6C70BD44" w14:textId="77777777" w:rsidR="00564F48" w:rsidRDefault="00564F48" w:rsidP="00564F48">
            <w:pPr>
              <w:keepNext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332F2386" wp14:editId="0438934E">
                  <wp:extent cx="2047460" cy="156243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6002" cy="1568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07D51E" w14:textId="77777777" w:rsidR="00BE1130" w:rsidRDefault="00BE1130" w:rsidP="00564F48">
            <w:pPr>
              <w:pStyle w:val="Caption"/>
            </w:pPr>
          </w:p>
          <w:p w14:paraId="3C19BD49" w14:textId="03648AA6" w:rsidR="00564F48" w:rsidRDefault="00564F48" w:rsidP="00564F48">
            <w:pPr>
              <w:pStyle w:val="Caption"/>
            </w:pPr>
            <w:r>
              <w:t xml:space="preserve">pav.  </w:t>
            </w:r>
            <w:r w:rsidR="000A2D67">
              <w:t>7.</w:t>
            </w:r>
            <w:r>
              <w:t xml:space="preserve"> </w:t>
            </w:r>
            <w:r w:rsidR="00BE1130">
              <w:t>Inercijos ir klasterių priklausomybė</w:t>
            </w:r>
          </w:p>
          <w:p w14:paraId="49293DCE" w14:textId="7512C732" w:rsidR="00564F48" w:rsidRDefault="00564F48" w:rsidP="00951A64"/>
        </w:tc>
        <w:tc>
          <w:tcPr>
            <w:tcW w:w="3792" w:type="dxa"/>
          </w:tcPr>
          <w:p w14:paraId="4E34DE61" w14:textId="4E02E1A8" w:rsidR="00564F48" w:rsidRDefault="00564F48" w:rsidP="00951A64"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1E57A13B" wp14:editId="24DF3F2C">
                  <wp:extent cx="2102485" cy="162508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544" cy="1631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C4A339" w14:textId="3AC52DC0" w:rsidR="00951A64" w:rsidRDefault="00951A64" w:rsidP="00951A64"/>
    <w:p w14:paraId="3978F84A" w14:textId="6B728AF8" w:rsidR="00564F48" w:rsidRPr="007C3ED0" w:rsidRDefault="00564F48" w:rsidP="00951A64">
      <w:pPr>
        <w:rPr>
          <w:rFonts w:ascii="Times New Roman" w:hAnsi="Times New Roman"/>
          <w:sz w:val="24"/>
          <w:szCs w:val="24"/>
        </w:rPr>
      </w:pPr>
      <w:r w:rsidRPr="007C3ED0">
        <w:rPr>
          <w:rFonts w:ascii="Times New Roman" w:hAnsi="Times New Roman"/>
          <w:sz w:val="24"/>
          <w:szCs w:val="24"/>
        </w:rPr>
        <w:t>Pagal gautus rezultatus, matome, jog vadinamoji „alkūnė“- rekomenduojamas klasterių kiekis skiriasi nuo atributų variantų. Pirmame variante tinkami pasirinkimai būtų 5-7 klasteriai, kai tuo tarpu antrame ir trečiame variante alkūnė gauname ties 4-6 klasteriais</w:t>
      </w:r>
      <w:r w:rsidR="00BE1130" w:rsidRPr="007C3ED0">
        <w:rPr>
          <w:rFonts w:ascii="Times New Roman" w:hAnsi="Times New Roman"/>
          <w:sz w:val="24"/>
          <w:szCs w:val="24"/>
        </w:rPr>
        <w:t>.</w:t>
      </w:r>
    </w:p>
    <w:p w14:paraId="244A4973" w14:textId="50F09645" w:rsidR="00BE1130" w:rsidRDefault="00BE1130" w:rsidP="00951A64"/>
    <w:p w14:paraId="38C1B892" w14:textId="534166D7" w:rsidR="00BE1130" w:rsidRDefault="00BE1130" w:rsidP="00BE1130">
      <w:pPr>
        <w:pStyle w:val="Heading2"/>
      </w:pPr>
      <w:bookmarkStart w:id="9" w:name="_Toc73271181"/>
      <w:r>
        <w:t xml:space="preserve">Silueto </w:t>
      </w:r>
      <w:proofErr w:type="spellStart"/>
      <w:r>
        <w:t>koeficiantas</w:t>
      </w:r>
      <w:bookmarkEnd w:id="9"/>
      <w:proofErr w:type="spellEnd"/>
    </w:p>
    <w:p w14:paraId="0F13209F" w14:textId="6BD7376B" w:rsidR="00BE1130" w:rsidRDefault="00BE1130" w:rsidP="00BE1130"/>
    <w:p w14:paraId="3A7604E6" w14:textId="75365A60" w:rsidR="00BE1130" w:rsidRDefault="00BE1130" w:rsidP="00BE1130"/>
    <w:p w14:paraId="4136081D" w14:textId="50E22876" w:rsidR="00BE1130" w:rsidRDefault="00BE1130" w:rsidP="00BE1130"/>
    <w:p w14:paraId="0F370E3D" w14:textId="77777777" w:rsidR="00BE1130" w:rsidRPr="00BE1130" w:rsidRDefault="00BE1130" w:rsidP="00BE11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130" w14:paraId="18BE5D32" w14:textId="77777777" w:rsidTr="0023007C">
        <w:tc>
          <w:tcPr>
            <w:tcW w:w="2074" w:type="dxa"/>
          </w:tcPr>
          <w:p w14:paraId="73D6CC8F" w14:textId="77777777" w:rsidR="00BE1130" w:rsidRDefault="00BE1130" w:rsidP="0023007C">
            <w:r w:rsidRPr="00564F48">
              <w:rPr>
                <w:b/>
                <w:bCs/>
              </w:rPr>
              <w:t>Klasteriai</w:t>
            </w:r>
          </w:p>
        </w:tc>
        <w:tc>
          <w:tcPr>
            <w:tcW w:w="2074" w:type="dxa"/>
          </w:tcPr>
          <w:p w14:paraId="1272831D" w14:textId="77777777" w:rsidR="00BE1130" w:rsidRDefault="00BE1130" w:rsidP="0023007C">
            <w:r w:rsidRPr="00564F48">
              <w:rPr>
                <w:b/>
                <w:bCs/>
              </w:rPr>
              <w:t>Inercijos reikšmė</w:t>
            </w:r>
            <w:r>
              <w:rPr>
                <w:b/>
                <w:bCs/>
              </w:rPr>
              <w:t xml:space="preserve"> NR1</w:t>
            </w:r>
          </w:p>
        </w:tc>
        <w:tc>
          <w:tcPr>
            <w:tcW w:w="2074" w:type="dxa"/>
          </w:tcPr>
          <w:p w14:paraId="4E1C9812" w14:textId="77777777" w:rsidR="00BE1130" w:rsidRDefault="00BE1130" w:rsidP="0023007C">
            <w:r w:rsidRPr="00564F48">
              <w:rPr>
                <w:b/>
                <w:bCs/>
              </w:rPr>
              <w:t>Inercijos reikšmė</w:t>
            </w:r>
            <w:r>
              <w:rPr>
                <w:b/>
                <w:bCs/>
              </w:rPr>
              <w:t xml:space="preserve"> NR2</w:t>
            </w:r>
          </w:p>
        </w:tc>
        <w:tc>
          <w:tcPr>
            <w:tcW w:w="2074" w:type="dxa"/>
          </w:tcPr>
          <w:p w14:paraId="3A02CEA5" w14:textId="77777777" w:rsidR="00BE1130" w:rsidRDefault="00BE1130" w:rsidP="0023007C">
            <w:r w:rsidRPr="00564F48">
              <w:rPr>
                <w:b/>
                <w:bCs/>
              </w:rPr>
              <w:t>Inercijos reikšmė</w:t>
            </w:r>
            <w:r>
              <w:rPr>
                <w:b/>
                <w:bCs/>
              </w:rPr>
              <w:t xml:space="preserve"> NR3</w:t>
            </w:r>
          </w:p>
        </w:tc>
      </w:tr>
      <w:tr w:rsidR="00BE1130" w14:paraId="4626DAF4" w14:textId="77777777" w:rsidTr="0023007C">
        <w:tc>
          <w:tcPr>
            <w:tcW w:w="2074" w:type="dxa"/>
          </w:tcPr>
          <w:p w14:paraId="5A0A050E" w14:textId="77777777" w:rsidR="00BE1130" w:rsidRDefault="00BE1130" w:rsidP="0023007C">
            <w:r>
              <w:t>2</w:t>
            </w:r>
          </w:p>
        </w:tc>
        <w:tc>
          <w:tcPr>
            <w:tcW w:w="2074" w:type="dxa"/>
          </w:tcPr>
          <w:p w14:paraId="4D70C546" w14:textId="05E4FFF1" w:rsidR="00BE1130" w:rsidRDefault="00BE1130" w:rsidP="0023007C">
            <w:r>
              <w:rPr>
                <w:rFonts w:ascii="Arial" w:hAnsi="Arial" w:cs="Arial"/>
                <w:color w:val="000000"/>
                <w:sz w:val="22"/>
                <w:szCs w:val="22"/>
              </w:rPr>
              <w:t>0.650</w:t>
            </w:r>
          </w:p>
        </w:tc>
        <w:tc>
          <w:tcPr>
            <w:tcW w:w="2074" w:type="dxa"/>
          </w:tcPr>
          <w:p w14:paraId="7A4CEA70" w14:textId="0B58EEA0" w:rsidR="00BE1130" w:rsidRPr="00BE1130" w:rsidRDefault="00BE1130" w:rsidP="0023007C">
            <w:pPr>
              <w:rPr>
                <w:highlight w:val="green"/>
              </w:rPr>
            </w:pPr>
            <w:r w:rsidRPr="00BE1130"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  <w:t>0.751</w:t>
            </w:r>
          </w:p>
        </w:tc>
        <w:tc>
          <w:tcPr>
            <w:tcW w:w="2074" w:type="dxa"/>
          </w:tcPr>
          <w:p w14:paraId="73CACCFC" w14:textId="236642D7" w:rsidR="00BE1130" w:rsidRDefault="00BE1130" w:rsidP="0023007C">
            <w:r w:rsidRPr="00BE1130"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  <w:t>0.800</w:t>
            </w:r>
          </w:p>
        </w:tc>
      </w:tr>
      <w:tr w:rsidR="00BE1130" w14:paraId="1D3A371D" w14:textId="77777777" w:rsidTr="0023007C">
        <w:tc>
          <w:tcPr>
            <w:tcW w:w="2074" w:type="dxa"/>
          </w:tcPr>
          <w:p w14:paraId="5BAAA2C6" w14:textId="77777777" w:rsidR="00BE1130" w:rsidRDefault="00BE1130" w:rsidP="00BE1130">
            <w:r>
              <w:t>3</w:t>
            </w:r>
          </w:p>
        </w:tc>
        <w:tc>
          <w:tcPr>
            <w:tcW w:w="2074" w:type="dxa"/>
          </w:tcPr>
          <w:p w14:paraId="3C33617E" w14:textId="45630964" w:rsidR="00BE1130" w:rsidRDefault="00BE1130" w:rsidP="00BE1130">
            <w:r w:rsidRPr="00BE1130">
              <w:rPr>
                <w:rFonts w:ascii="Arial" w:hAnsi="Arial" w:cs="Arial"/>
                <w:color w:val="000000"/>
                <w:sz w:val="22"/>
                <w:szCs w:val="22"/>
                <w:highlight w:val="green"/>
              </w:rPr>
              <w:t>0.661</w:t>
            </w:r>
          </w:p>
        </w:tc>
        <w:tc>
          <w:tcPr>
            <w:tcW w:w="2074" w:type="dxa"/>
          </w:tcPr>
          <w:p w14:paraId="1A2FF744" w14:textId="1F016A94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0.700</w:t>
            </w:r>
          </w:p>
        </w:tc>
        <w:tc>
          <w:tcPr>
            <w:tcW w:w="2074" w:type="dxa"/>
          </w:tcPr>
          <w:p w14:paraId="3D2DB309" w14:textId="61DCA178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0.773</w:t>
            </w:r>
          </w:p>
        </w:tc>
      </w:tr>
      <w:tr w:rsidR="00BE1130" w14:paraId="79FDDCAA" w14:textId="77777777" w:rsidTr="0023007C">
        <w:tc>
          <w:tcPr>
            <w:tcW w:w="2074" w:type="dxa"/>
          </w:tcPr>
          <w:p w14:paraId="5D611B04" w14:textId="77777777" w:rsidR="00BE1130" w:rsidRDefault="00BE1130" w:rsidP="00BE1130">
            <w:r>
              <w:t>4</w:t>
            </w:r>
          </w:p>
        </w:tc>
        <w:tc>
          <w:tcPr>
            <w:tcW w:w="2074" w:type="dxa"/>
          </w:tcPr>
          <w:p w14:paraId="71564D3B" w14:textId="7A0C2EC3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0.559</w:t>
            </w:r>
          </w:p>
        </w:tc>
        <w:tc>
          <w:tcPr>
            <w:tcW w:w="2074" w:type="dxa"/>
          </w:tcPr>
          <w:p w14:paraId="16DDB60A" w14:textId="6934EF19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0.666</w:t>
            </w:r>
          </w:p>
        </w:tc>
        <w:tc>
          <w:tcPr>
            <w:tcW w:w="2074" w:type="dxa"/>
          </w:tcPr>
          <w:p w14:paraId="529D5CCC" w14:textId="682B5B7F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0.746</w:t>
            </w:r>
          </w:p>
        </w:tc>
      </w:tr>
      <w:tr w:rsidR="00BE1130" w14:paraId="06941C48" w14:textId="77777777" w:rsidTr="0023007C">
        <w:tc>
          <w:tcPr>
            <w:tcW w:w="2074" w:type="dxa"/>
          </w:tcPr>
          <w:p w14:paraId="1B076ECE" w14:textId="77777777" w:rsidR="00BE1130" w:rsidRDefault="00BE1130" w:rsidP="00BE1130">
            <w:r>
              <w:t>5</w:t>
            </w:r>
          </w:p>
        </w:tc>
        <w:tc>
          <w:tcPr>
            <w:tcW w:w="2074" w:type="dxa"/>
          </w:tcPr>
          <w:p w14:paraId="073290DB" w14:textId="5CF77F76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0.600</w:t>
            </w:r>
          </w:p>
        </w:tc>
        <w:tc>
          <w:tcPr>
            <w:tcW w:w="2074" w:type="dxa"/>
          </w:tcPr>
          <w:p w14:paraId="39EBE7FE" w14:textId="1B2F07D0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0.656</w:t>
            </w:r>
          </w:p>
        </w:tc>
        <w:tc>
          <w:tcPr>
            <w:tcW w:w="2074" w:type="dxa"/>
          </w:tcPr>
          <w:p w14:paraId="2A2FCB39" w14:textId="62620E59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0.721</w:t>
            </w:r>
          </w:p>
        </w:tc>
      </w:tr>
      <w:tr w:rsidR="00BE1130" w14:paraId="050453B1" w14:textId="77777777" w:rsidTr="0023007C">
        <w:tc>
          <w:tcPr>
            <w:tcW w:w="2074" w:type="dxa"/>
          </w:tcPr>
          <w:p w14:paraId="7B0DB013" w14:textId="77777777" w:rsidR="00BE1130" w:rsidRDefault="00BE1130" w:rsidP="00BE1130">
            <w:r>
              <w:t>6</w:t>
            </w:r>
          </w:p>
        </w:tc>
        <w:tc>
          <w:tcPr>
            <w:tcW w:w="2074" w:type="dxa"/>
          </w:tcPr>
          <w:p w14:paraId="5728B266" w14:textId="66B52D1F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0.536</w:t>
            </w:r>
          </w:p>
        </w:tc>
        <w:tc>
          <w:tcPr>
            <w:tcW w:w="2074" w:type="dxa"/>
          </w:tcPr>
          <w:p w14:paraId="4F50E9AA" w14:textId="6494DE3C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0.614</w:t>
            </w:r>
          </w:p>
        </w:tc>
        <w:tc>
          <w:tcPr>
            <w:tcW w:w="2074" w:type="dxa"/>
          </w:tcPr>
          <w:p w14:paraId="6E210D33" w14:textId="66CD45CB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0.712</w:t>
            </w:r>
          </w:p>
        </w:tc>
      </w:tr>
      <w:tr w:rsidR="00BE1130" w14:paraId="086FE109" w14:textId="77777777" w:rsidTr="0023007C">
        <w:tc>
          <w:tcPr>
            <w:tcW w:w="2074" w:type="dxa"/>
          </w:tcPr>
          <w:p w14:paraId="120B7203" w14:textId="77777777" w:rsidR="00BE1130" w:rsidRDefault="00BE1130" w:rsidP="00BE1130">
            <w:r>
              <w:t>7</w:t>
            </w:r>
          </w:p>
        </w:tc>
        <w:tc>
          <w:tcPr>
            <w:tcW w:w="2074" w:type="dxa"/>
          </w:tcPr>
          <w:p w14:paraId="5C21A638" w14:textId="77C89952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0.546</w:t>
            </w:r>
          </w:p>
        </w:tc>
        <w:tc>
          <w:tcPr>
            <w:tcW w:w="2074" w:type="dxa"/>
          </w:tcPr>
          <w:p w14:paraId="11F296FA" w14:textId="3611B2B9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2074" w:type="dxa"/>
          </w:tcPr>
          <w:p w14:paraId="2296A620" w14:textId="6BFB784D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0.705</w:t>
            </w:r>
          </w:p>
        </w:tc>
      </w:tr>
      <w:tr w:rsidR="00BE1130" w14:paraId="03697331" w14:textId="77777777" w:rsidTr="0023007C">
        <w:tc>
          <w:tcPr>
            <w:tcW w:w="2074" w:type="dxa"/>
          </w:tcPr>
          <w:p w14:paraId="4718CDB7" w14:textId="77777777" w:rsidR="00BE1130" w:rsidRDefault="00BE1130" w:rsidP="00BE1130">
            <w:r>
              <w:t>8</w:t>
            </w:r>
          </w:p>
        </w:tc>
        <w:tc>
          <w:tcPr>
            <w:tcW w:w="2074" w:type="dxa"/>
          </w:tcPr>
          <w:p w14:paraId="1D98CF35" w14:textId="1B8DF09C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0.542</w:t>
            </w:r>
          </w:p>
        </w:tc>
        <w:tc>
          <w:tcPr>
            <w:tcW w:w="2074" w:type="dxa"/>
          </w:tcPr>
          <w:p w14:paraId="0A51E30C" w14:textId="52B0E264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0.613</w:t>
            </w:r>
          </w:p>
        </w:tc>
        <w:tc>
          <w:tcPr>
            <w:tcW w:w="2074" w:type="dxa"/>
          </w:tcPr>
          <w:p w14:paraId="027FFF15" w14:textId="29430FF8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0.708</w:t>
            </w:r>
          </w:p>
        </w:tc>
      </w:tr>
      <w:tr w:rsidR="00BE1130" w14:paraId="73FF3A89" w14:textId="77777777" w:rsidTr="0023007C">
        <w:tc>
          <w:tcPr>
            <w:tcW w:w="2074" w:type="dxa"/>
          </w:tcPr>
          <w:p w14:paraId="7F74D8DE" w14:textId="77777777" w:rsidR="00BE1130" w:rsidRDefault="00BE1130" w:rsidP="00BE1130">
            <w:r>
              <w:t>9</w:t>
            </w:r>
          </w:p>
        </w:tc>
        <w:tc>
          <w:tcPr>
            <w:tcW w:w="2074" w:type="dxa"/>
          </w:tcPr>
          <w:p w14:paraId="40B0CB14" w14:textId="523A7EC1" w:rsidR="00BE1130" w:rsidRDefault="00BE1130" w:rsidP="00BE113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0.502</w:t>
            </w:r>
          </w:p>
        </w:tc>
        <w:tc>
          <w:tcPr>
            <w:tcW w:w="2074" w:type="dxa"/>
          </w:tcPr>
          <w:p w14:paraId="596B945B" w14:textId="3526EB50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0.621</w:t>
            </w:r>
          </w:p>
        </w:tc>
        <w:tc>
          <w:tcPr>
            <w:tcW w:w="2074" w:type="dxa"/>
          </w:tcPr>
          <w:p w14:paraId="0F275BF3" w14:textId="0CC86973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0.706</w:t>
            </w:r>
          </w:p>
        </w:tc>
      </w:tr>
      <w:tr w:rsidR="00BE1130" w14:paraId="21BCD6E0" w14:textId="77777777" w:rsidTr="0023007C">
        <w:tc>
          <w:tcPr>
            <w:tcW w:w="2074" w:type="dxa"/>
          </w:tcPr>
          <w:p w14:paraId="2175A1FE" w14:textId="77777777" w:rsidR="00BE1130" w:rsidRDefault="00BE1130" w:rsidP="00BE1130">
            <w:r>
              <w:t>10</w:t>
            </w:r>
          </w:p>
        </w:tc>
        <w:tc>
          <w:tcPr>
            <w:tcW w:w="2074" w:type="dxa"/>
          </w:tcPr>
          <w:p w14:paraId="38D44971" w14:textId="22E7C2CD" w:rsidR="00BE1130" w:rsidRDefault="00BE1130" w:rsidP="00BE113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0.491</w:t>
            </w:r>
          </w:p>
        </w:tc>
        <w:tc>
          <w:tcPr>
            <w:tcW w:w="2074" w:type="dxa"/>
          </w:tcPr>
          <w:p w14:paraId="4312486C" w14:textId="665C558A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0.620</w:t>
            </w:r>
          </w:p>
        </w:tc>
        <w:tc>
          <w:tcPr>
            <w:tcW w:w="2074" w:type="dxa"/>
          </w:tcPr>
          <w:p w14:paraId="2F711EF1" w14:textId="02E909FD" w:rsidR="00BE1130" w:rsidRDefault="00BE1130" w:rsidP="00BE1130">
            <w:r>
              <w:rPr>
                <w:rFonts w:ascii="Arial" w:hAnsi="Arial" w:cs="Arial"/>
                <w:color w:val="000000"/>
                <w:sz w:val="22"/>
                <w:szCs w:val="22"/>
              </w:rPr>
              <w:t>0.692</w:t>
            </w:r>
          </w:p>
        </w:tc>
      </w:tr>
    </w:tbl>
    <w:p w14:paraId="653F597D" w14:textId="23938B07" w:rsidR="00BE1130" w:rsidRDefault="00BE1130" w:rsidP="00BE1130"/>
    <w:p w14:paraId="6E4955F2" w14:textId="77777777" w:rsidR="007C3ED0" w:rsidRDefault="007C3ED0" w:rsidP="00BE1130"/>
    <w:tbl>
      <w:tblPr>
        <w:tblStyle w:val="TableGrid"/>
        <w:tblW w:w="11022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3"/>
        <w:gridCol w:w="3664"/>
        <w:gridCol w:w="3775"/>
      </w:tblGrid>
      <w:tr w:rsidR="007C3ED0" w14:paraId="036DD27D" w14:textId="77777777" w:rsidTr="007C3ED0">
        <w:tc>
          <w:tcPr>
            <w:tcW w:w="3544" w:type="dxa"/>
          </w:tcPr>
          <w:p w14:paraId="65993D25" w14:textId="281C2CA1" w:rsidR="00BE1130" w:rsidRDefault="00BE1130" w:rsidP="0023007C"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4EB22A11" wp14:editId="015C34E4">
                  <wp:extent cx="2138594" cy="1524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442" cy="1540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14:paraId="10F16297" w14:textId="77777777" w:rsidR="007C3ED0" w:rsidRDefault="00BE1130" w:rsidP="007C3ED0">
            <w:pPr>
              <w:pStyle w:val="Caption"/>
              <w:keepNext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6584286C" wp14:editId="7CA3DE73">
                  <wp:extent cx="2039951" cy="15335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269" cy="1548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570134" w14:textId="184B7382" w:rsidR="00BE1130" w:rsidRDefault="007C3ED0" w:rsidP="007C3ED0">
            <w:pPr>
              <w:pStyle w:val="Caption"/>
            </w:pPr>
            <w:r>
              <w:t xml:space="preserve">pav.  </w:t>
            </w:r>
            <w:r w:rsidR="000A2D67">
              <w:t>8.</w:t>
            </w:r>
            <w:r>
              <w:t xml:space="preserve"> Silueto </w:t>
            </w:r>
            <w:proofErr w:type="spellStart"/>
            <w:r>
              <w:t>koeficiantas</w:t>
            </w:r>
            <w:proofErr w:type="spellEnd"/>
          </w:p>
          <w:p w14:paraId="28BD0F40" w14:textId="77777777" w:rsidR="00BE1130" w:rsidRDefault="00BE1130" w:rsidP="007C3ED0">
            <w:pPr>
              <w:pStyle w:val="Caption"/>
            </w:pPr>
          </w:p>
        </w:tc>
        <w:tc>
          <w:tcPr>
            <w:tcW w:w="3792" w:type="dxa"/>
          </w:tcPr>
          <w:p w14:paraId="77FEC238" w14:textId="1D8D0FCE" w:rsidR="00BE1130" w:rsidRDefault="007C3ED0" w:rsidP="0023007C"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77C235C7" wp14:editId="7FFA99D7">
                  <wp:extent cx="2142115" cy="15621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14" cy="1573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8D467" w14:textId="73C00095" w:rsidR="00BE1130" w:rsidRPr="007C3ED0" w:rsidRDefault="007C3ED0" w:rsidP="00BE1130">
      <w:pPr>
        <w:rPr>
          <w:rFonts w:ascii="Times New Roman" w:hAnsi="Times New Roman"/>
          <w:sz w:val="24"/>
          <w:szCs w:val="24"/>
        </w:rPr>
      </w:pPr>
      <w:r w:rsidRPr="007C3ED0">
        <w:rPr>
          <w:rFonts w:ascii="Times New Roman" w:hAnsi="Times New Roman"/>
          <w:sz w:val="24"/>
          <w:szCs w:val="24"/>
        </w:rPr>
        <w:t xml:space="preserve">Vėlgi, kaip ir su inercija, matome, kad rezultatai skiriasi pagal atributų variacijas. Pirmuoju variantu gauname aukščiausią įverti ties 3 klasteriais, kai tuo tarpu antrame ir trečiame variantuose, geriausi rezultatai rinkinį skeliant tik į du klasterius. Taip pat verta paminėti, jog labiausiai klasteriai išsiskyrė trečiuoju duomenų rinkinių ir įvertis gaunamas gana aukštas- 0,8. </w:t>
      </w:r>
    </w:p>
    <w:p w14:paraId="27E3565B" w14:textId="5774AF35" w:rsidR="007C3ED0" w:rsidRDefault="007C3ED0" w:rsidP="00BE1130"/>
    <w:p w14:paraId="32726F67" w14:textId="1DB58374" w:rsidR="007C3ED0" w:rsidRDefault="007C3ED0" w:rsidP="00BE1130"/>
    <w:p w14:paraId="5780B5E8" w14:textId="67DB949C" w:rsidR="007C3ED0" w:rsidRDefault="007C3ED0" w:rsidP="007C3ED0">
      <w:pPr>
        <w:pStyle w:val="Heading2"/>
      </w:pPr>
      <w:bookmarkStart w:id="10" w:name="_Toc73271182"/>
      <w:r>
        <w:t>Vizualizacija</w:t>
      </w:r>
      <w:bookmarkEnd w:id="10"/>
    </w:p>
    <w:p w14:paraId="6DE1148A" w14:textId="1FC78F26" w:rsidR="007C3ED0" w:rsidRPr="007C3ED0" w:rsidRDefault="007C3ED0" w:rsidP="007C3ED0">
      <w:pPr>
        <w:rPr>
          <w:rFonts w:ascii="Times New Roman" w:hAnsi="Times New Roman"/>
          <w:sz w:val="24"/>
          <w:szCs w:val="24"/>
        </w:rPr>
      </w:pPr>
      <w:r w:rsidRPr="007C3ED0">
        <w:rPr>
          <w:rFonts w:ascii="Times New Roman" w:hAnsi="Times New Roman"/>
          <w:sz w:val="24"/>
          <w:szCs w:val="24"/>
        </w:rPr>
        <w:t>Taip pat pateikiama trečiojo duomenų rinkinio klasterių vizualizacija</w:t>
      </w:r>
    </w:p>
    <w:p w14:paraId="45CB750E" w14:textId="77777777" w:rsidR="007C3ED0" w:rsidRDefault="007C3ED0" w:rsidP="007C3ED0"/>
    <w:p w14:paraId="6C84176D" w14:textId="77777777" w:rsidR="007C3ED0" w:rsidRDefault="007C3ED0" w:rsidP="007C3ED0">
      <w:pPr>
        <w:keepNext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623F1AD4" wp14:editId="4BBC84B6">
            <wp:extent cx="4705350" cy="36671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6B70" w14:textId="555737F1" w:rsidR="007C3ED0" w:rsidRDefault="007C3ED0" w:rsidP="007C3ED0">
      <w:pPr>
        <w:pStyle w:val="Caption"/>
        <w:jc w:val="center"/>
      </w:pPr>
      <w:r>
        <w:t xml:space="preserve">pav.  </w:t>
      </w:r>
      <w:r w:rsidR="000A2D67">
        <w:t>9</w:t>
      </w:r>
      <w:r>
        <w:t>. Išskirti du klasteriai</w:t>
      </w:r>
    </w:p>
    <w:p w14:paraId="1F42B7DC" w14:textId="77777777" w:rsidR="007C3ED0" w:rsidRDefault="007C3ED0" w:rsidP="007C3ED0">
      <w:pPr>
        <w:keepNext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9FBD900" wp14:editId="613FDD97">
            <wp:extent cx="4733925" cy="36576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FCCC7" w14:textId="48655C5B" w:rsidR="007C3ED0" w:rsidRDefault="007C3ED0" w:rsidP="007C3ED0">
      <w:pPr>
        <w:pStyle w:val="Caption"/>
        <w:jc w:val="center"/>
      </w:pPr>
      <w:r>
        <w:t xml:space="preserve">pav.  </w:t>
      </w:r>
      <w:r w:rsidR="000A2D67">
        <w:t>10</w:t>
      </w:r>
      <w:r>
        <w:t xml:space="preserve">. </w:t>
      </w:r>
      <w:r w:rsidRPr="00F14A55">
        <w:t xml:space="preserve">Išskirti </w:t>
      </w:r>
      <w:r>
        <w:t>trys</w:t>
      </w:r>
      <w:r w:rsidRPr="00F14A55">
        <w:t xml:space="preserve"> klasteriai</w:t>
      </w:r>
    </w:p>
    <w:p w14:paraId="65EE7F3E" w14:textId="77777777" w:rsidR="007C3ED0" w:rsidRDefault="007C3ED0" w:rsidP="007C3ED0">
      <w:pPr>
        <w:keepNext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D311AEB" wp14:editId="6758AA1E">
            <wp:extent cx="4324350" cy="35433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6113" w14:textId="33C5C512" w:rsidR="007C3ED0" w:rsidRDefault="007C3ED0" w:rsidP="007C3ED0">
      <w:pPr>
        <w:pStyle w:val="Caption"/>
        <w:jc w:val="center"/>
      </w:pPr>
      <w:r>
        <w:t xml:space="preserve">pav.  </w:t>
      </w:r>
      <w:r w:rsidR="00356F1A">
        <w:t>1</w:t>
      </w:r>
      <w:r w:rsidR="000A2D67">
        <w:t>1</w:t>
      </w:r>
      <w:r>
        <w:t xml:space="preserve">. </w:t>
      </w:r>
      <w:r w:rsidRPr="00E60385">
        <w:t xml:space="preserve">Išskirti </w:t>
      </w:r>
      <w:r>
        <w:t xml:space="preserve">penki </w:t>
      </w:r>
      <w:r w:rsidRPr="00E60385">
        <w:t>klasteriai</w:t>
      </w:r>
    </w:p>
    <w:p w14:paraId="2600ABFB" w14:textId="77777777" w:rsidR="007C3ED0" w:rsidRDefault="007C3ED0" w:rsidP="007C3ED0">
      <w:pPr>
        <w:keepNext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A3B8E4C" wp14:editId="3190868E">
            <wp:extent cx="4257675" cy="35528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0646" w14:textId="61A0EB27" w:rsidR="007C3ED0" w:rsidRDefault="007C3ED0" w:rsidP="007C3ED0">
      <w:pPr>
        <w:pStyle w:val="Caption"/>
        <w:jc w:val="center"/>
      </w:pPr>
      <w:r>
        <w:t xml:space="preserve">pav.  </w:t>
      </w:r>
      <w:r w:rsidR="00356F1A">
        <w:t>1</w:t>
      </w:r>
      <w:r w:rsidR="000A2D67">
        <w:t>2</w:t>
      </w:r>
      <w:r>
        <w:t xml:space="preserve">. </w:t>
      </w:r>
      <w:r w:rsidRPr="00E70B0E">
        <w:t xml:space="preserve">Išskirti </w:t>
      </w:r>
      <w:r>
        <w:t>devyni</w:t>
      </w:r>
      <w:r w:rsidRPr="00E70B0E">
        <w:t xml:space="preserve"> klasteriai</w:t>
      </w:r>
    </w:p>
    <w:p w14:paraId="0A8E97CB" w14:textId="2F222320" w:rsidR="007C3ED0" w:rsidRDefault="007C3ED0" w:rsidP="007C3ED0">
      <w:pPr>
        <w:pStyle w:val="Heading2"/>
      </w:pPr>
      <w:bookmarkStart w:id="11" w:name="_Toc73271183"/>
      <w:r>
        <w:t>Išvados</w:t>
      </w:r>
      <w:bookmarkEnd w:id="11"/>
    </w:p>
    <w:p w14:paraId="4BAA4550" w14:textId="5E31DADD" w:rsidR="007C3ED0" w:rsidRDefault="007C3ED0" w:rsidP="007C3ED0"/>
    <w:p w14:paraId="0721B0AA" w14:textId="135E33E4" w:rsidR="005670ED" w:rsidRPr="004D218D" w:rsidRDefault="007C3ED0" w:rsidP="005670E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Priimti vienareikšmį sprendimą šitam moduliui </w:t>
      </w:r>
      <w:proofErr w:type="spellStart"/>
      <w:r>
        <w:rPr>
          <w:rFonts w:ascii="Times New Roman" w:hAnsi="Times New Roman"/>
          <w:sz w:val="24"/>
          <w:szCs w:val="24"/>
        </w:rPr>
        <w:t>klasterizuoti</w:t>
      </w:r>
      <w:proofErr w:type="spellEnd"/>
      <w:r>
        <w:rPr>
          <w:rFonts w:ascii="Times New Roman" w:hAnsi="Times New Roman"/>
          <w:sz w:val="24"/>
          <w:szCs w:val="24"/>
        </w:rPr>
        <w:t xml:space="preserve"> itin sudėtinga. </w:t>
      </w:r>
      <w:proofErr w:type="spellStart"/>
      <w:r>
        <w:rPr>
          <w:rFonts w:ascii="Times New Roman" w:hAnsi="Times New Roman"/>
          <w:sz w:val="24"/>
          <w:szCs w:val="24"/>
        </w:rPr>
        <w:t>Inertijos</w:t>
      </w:r>
      <w:proofErr w:type="spellEnd"/>
      <w:r>
        <w:rPr>
          <w:rFonts w:ascii="Times New Roman" w:hAnsi="Times New Roman"/>
          <w:sz w:val="24"/>
          <w:szCs w:val="24"/>
        </w:rPr>
        <w:t xml:space="preserve"> ir silueto metrikos sufleruoja skirtingus atsakymus. Manau sprendžiant tokią problemą taip pat reikėtų diskutuoti ir su užsakovu, galbūt jis </w:t>
      </w:r>
      <w:r w:rsidR="00B37137">
        <w:rPr>
          <w:rFonts w:ascii="Times New Roman" w:hAnsi="Times New Roman"/>
          <w:sz w:val="24"/>
          <w:szCs w:val="24"/>
        </w:rPr>
        <w:t xml:space="preserve">įžvelgtu vieno ar kito pasirinkimo pranašumus ir trūkumus, bet </w:t>
      </w:r>
      <w:proofErr w:type="spellStart"/>
      <w:r w:rsidR="00B37137">
        <w:rPr>
          <w:rFonts w:ascii="Times New Roman" w:hAnsi="Times New Roman"/>
          <w:sz w:val="24"/>
          <w:szCs w:val="24"/>
        </w:rPr>
        <w:t>klasterizuojant</w:t>
      </w:r>
      <w:proofErr w:type="spellEnd"/>
      <w:r w:rsidR="00B37137">
        <w:rPr>
          <w:rFonts w:ascii="Times New Roman" w:hAnsi="Times New Roman"/>
          <w:sz w:val="24"/>
          <w:szCs w:val="24"/>
        </w:rPr>
        <w:t xml:space="preserve"> šį duomenų rinkinį rinkčiausi 2-4 klasterius. Silueto metodas sufleruoja, jog rinktis reiktu 2, </w:t>
      </w:r>
      <w:proofErr w:type="spellStart"/>
      <w:r w:rsidR="00B37137">
        <w:rPr>
          <w:rFonts w:ascii="Times New Roman" w:hAnsi="Times New Roman"/>
          <w:sz w:val="24"/>
          <w:szCs w:val="24"/>
        </w:rPr>
        <w:t>inertijos</w:t>
      </w:r>
      <w:proofErr w:type="spellEnd"/>
      <w:r w:rsidR="00B37137">
        <w:rPr>
          <w:rFonts w:ascii="Times New Roman" w:hAnsi="Times New Roman"/>
          <w:sz w:val="24"/>
          <w:szCs w:val="24"/>
        </w:rPr>
        <w:t xml:space="preserve"> alkūnė gaunama ties 4-6 klasteriais, tai 3-4 klasteriai būtų logiškiausias pasirinkimas, juolab, jog rezultatai nesiskiria drastiškai, viskas keičiasi itin palaipsniui.</w:t>
      </w:r>
    </w:p>
    <w:p w14:paraId="6AAC3C7A" w14:textId="599A08BE" w:rsidR="005670ED" w:rsidRDefault="00356F1A" w:rsidP="00356F1A">
      <w:pPr>
        <w:pStyle w:val="Heading1"/>
      </w:pPr>
      <w:bookmarkStart w:id="12" w:name="_Toc73271184"/>
      <w:r>
        <w:lastRenderedPageBreak/>
        <w:t>Apibendrintos išvados</w:t>
      </w:r>
      <w:bookmarkEnd w:id="12"/>
    </w:p>
    <w:p w14:paraId="0EE284D6" w14:textId="4D416152" w:rsidR="00790E06" w:rsidRPr="00356F1A" w:rsidRDefault="00790E06" w:rsidP="00356F1A">
      <w:r>
        <w:t xml:space="preserve">Nors abiejų metodai sufleruoją, kad galėtų būti 2-5 klasteriai, tačiau abiejų metodų pasiūlyti klasteriai yra išvis skirtingi. </w:t>
      </w:r>
      <w:r>
        <w:t>K-vidurkių metodas, dėl savo apribojimų</w:t>
      </w:r>
      <w:r w:rsidR="001575A1">
        <w:t>,</w:t>
      </w:r>
      <w:r>
        <w:t xml:space="preserve"> </w:t>
      </w:r>
      <w:r>
        <w:t>„</w:t>
      </w:r>
      <w:proofErr w:type="spellStart"/>
      <w:r>
        <w:t>usd_goal_real</w:t>
      </w:r>
      <w:proofErr w:type="spellEnd"/>
      <w:r>
        <w:t>“</w:t>
      </w:r>
      <w:r w:rsidR="001575A1">
        <w:t xml:space="preserve"> </w:t>
      </w:r>
      <w:r>
        <w:t xml:space="preserve"> ašyje</w:t>
      </w:r>
      <w:r>
        <w:t xml:space="preserve"> buvo apsiribojęs rutulio formos klasteriais. Tačiau, kitas metodas siūle sudėtingesnius klasterius, kurie </w:t>
      </w:r>
      <w:r w:rsidR="001575A1">
        <w:t>galimai geriau atitiko duomenis, bet dėl darbo apimties apribojimu tai yra sunku įrodyti.</w:t>
      </w:r>
    </w:p>
    <w:sectPr w:rsidR="00790E06" w:rsidRPr="00356F1A" w:rsidSect="00642D1C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40" w:right="1800" w:bottom="851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6747C" w14:textId="77777777" w:rsidR="00834544" w:rsidRDefault="00834544" w:rsidP="00642D1C">
      <w:r>
        <w:separator/>
      </w:r>
    </w:p>
  </w:endnote>
  <w:endnote w:type="continuationSeparator" w:id="0">
    <w:p w14:paraId="48C0CF6A" w14:textId="77777777" w:rsidR="00834544" w:rsidRDefault="00834544" w:rsidP="00642D1C">
      <w:r>
        <w:continuationSeparator/>
      </w:r>
    </w:p>
  </w:endnote>
  <w:endnote w:type="continuationNotice" w:id="1">
    <w:p w14:paraId="242BDE09" w14:textId="77777777" w:rsidR="00834544" w:rsidRDefault="008345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32AA" w14:textId="77777777" w:rsidR="00F06EDF" w:rsidRDefault="00F06ED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  <w:p w14:paraId="37BE58BC" w14:textId="77777777" w:rsidR="00F06EDF" w:rsidRDefault="00F06E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00F06EDF" w14:paraId="3B54476E" w14:textId="77777777" w:rsidTr="668649E5">
      <w:tc>
        <w:tcPr>
          <w:tcW w:w="2769" w:type="dxa"/>
        </w:tcPr>
        <w:p w14:paraId="3E9FE44B" w14:textId="6067D9CB" w:rsidR="00F06EDF" w:rsidRDefault="00F06EDF" w:rsidP="668649E5">
          <w:pPr>
            <w:pStyle w:val="Header"/>
            <w:ind w:left="-115"/>
          </w:pPr>
        </w:p>
      </w:tc>
      <w:tc>
        <w:tcPr>
          <w:tcW w:w="2769" w:type="dxa"/>
        </w:tcPr>
        <w:p w14:paraId="583E6068" w14:textId="057A6AAE" w:rsidR="00F06EDF" w:rsidRDefault="00F06EDF" w:rsidP="668649E5">
          <w:pPr>
            <w:pStyle w:val="Header"/>
            <w:jc w:val="center"/>
          </w:pPr>
        </w:p>
      </w:tc>
      <w:tc>
        <w:tcPr>
          <w:tcW w:w="2769" w:type="dxa"/>
        </w:tcPr>
        <w:p w14:paraId="4D6A7715" w14:textId="66490AD3" w:rsidR="00F06EDF" w:rsidRDefault="00F06EDF" w:rsidP="668649E5">
          <w:pPr>
            <w:pStyle w:val="Header"/>
            <w:ind w:right="-115"/>
            <w:jc w:val="right"/>
          </w:pPr>
        </w:p>
      </w:tc>
    </w:tr>
  </w:tbl>
  <w:p w14:paraId="3FDCAB14" w14:textId="08B456CA" w:rsidR="00F06EDF" w:rsidRDefault="00F06EDF" w:rsidP="66864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82084" w14:textId="77777777" w:rsidR="00834544" w:rsidRDefault="00834544" w:rsidP="00642D1C">
      <w:r>
        <w:separator/>
      </w:r>
    </w:p>
  </w:footnote>
  <w:footnote w:type="continuationSeparator" w:id="0">
    <w:p w14:paraId="72661DAA" w14:textId="77777777" w:rsidR="00834544" w:rsidRDefault="00834544" w:rsidP="00642D1C">
      <w:r>
        <w:continuationSeparator/>
      </w:r>
    </w:p>
  </w:footnote>
  <w:footnote w:type="continuationNotice" w:id="1">
    <w:p w14:paraId="05D73335" w14:textId="77777777" w:rsidR="00834544" w:rsidRDefault="008345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00F06EDF" w14:paraId="5401EAA4" w14:textId="77777777" w:rsidTr="668649E5">
      <w:tc>
        <w:tcPr>
          <w:tcW w:w="2769" w:type="dxa"/>
        </w:tcPr>
        <w:p w14:paraId="07B09473" w14:textId="6EBB2C7A" w:rsidR="00F06EDF" w:rsidRDefault="00F06EDF" w:rsidP="668649E5">
          <w:pPr>
            <w:pStyle w:val="Header"/>
            <w:ind w:left="-115"/>
          </w:pPr>
        </w:p>
      </w:tc>
      <w:tc>
        <w:tcPr>
          <w:tcW w:w="2769" w:type="dxa"/>
        </w:tcPr>
        <w:p w14:paraId="32646045" w14:textId="69185C4A" w:rsidR="00F06EDF" w:rsidRDefault="00F06EDF" w:rsidP="668649E5">
          <w:pPr>
            <w:pStyle w:val="Header"/>
            <w:jc w:val="center"/>
          </w:pPr>
        </w:p>
      </w:tc>
      <w:tc>
        <w:tcPr>
          <w:tcW w:w="2769" w:type="dxa"/>
        </w:tcPr>
        <w:p w14:paraId="241C2280" w14:textId="62A44A97" w:rsidR="00F06EDF" w:rsidRDefault="00F06EDF" w:rsidP="668649E5">
          <w:pPr>
            <w:pStyle w:val="Header"/>
            <w:ind w:right="-115"/>
            <w:jc w:val="right"/>
          </w:pPr>
        </w:p>
      </w:tc>
    </w:tr>
  </w:tbl>
  <w:p w14:paraId="012121E4" w14:textId="5675008B" w:rsidR="00F06EDF" w:rsidRDefault="00F06EDF" w:rsidP="668649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9"/>
      <w:gridCol w:w="2769"/>
      <w:gridCol w:w="2769"/>
    </w:tblGrid>
    <w:tr w:rsidR="00F06EDF" w14:paraId="75BA987B" w14:textId="77777777" w:rsidTr="668649E5">
      <w:tc>
        <w:tcPr>
          <w:tcW w:w="2769" w:type="dxa"/>
        </w:tcPr>
        <w:p w14:paraId="18070FE8" w14:textId="7F6ECF25" w:rsidR="00F06EDF" w:rsidRDefault="00F06EDF" w:rsidP="668649E5">
          <w:pPr>
            <w:pStyle w:val="Header"/>
            <w:ind w:left="-115"/>
          </w:pPr>
        </w:p>
      </w:tc>
      <w:tc>
        <w:tcPr>
          <w:tcW w:w="2769" w:type="dxa"/>
        </w:tcPr>
        <w:p w14:paraId="7F552C93" w14:textId="479BC6E2" w:rsidR="00F06EDF" w:rsidRDefault="00F06EDF" w:rsidP="668649E5">
          <w:pPr>
            <w:pStyle w:val="Header"/>
            <w:jc w:val="center"/>
          </w:pPr>
        </w:p>
      </w:tc>
      <w:tc>
        <w:tcPr>
          <w:tcW w:w="2769" w:type="dxa"/>
        </w:tcPr>
        <w:p w14:paraId="204A4E6F" w14:textId="2224E2A5" w:rsidR="00F06EDF" w:rsidRDefault="00F06EDF" w:rsidP="668649E5">
          <w:pPr>
            <w:pStyle w:val="Header"/>
            <w:ind w:right="-115"/>
            <w:jc w:val="right"/>
          </w:pPr>
        </w:p>
      </w:tc>
    </w:tr>
  </w:tbl>
  <w:p w14:paraId="6F521CA4" w14:textId="2DDAF8BB" w:rsidR="00F06EDF" w:rsidRDefault="00F06EDF" w:rsidP="668649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D07"/>
    <w:multiLevelType w:val="hybridMultilevel"/>
    <w:tmpl w:val="0CCC2E4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B8D5F1F"/>
    <w:multiLevelType w:val="hybridMultilevel"/>
    <w:tmpl w:val="DF9E5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57B6D"/>
    <w:multiLevelType w:val="multilevel"/>
    <w:tmpl w:val="3510210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153" w:hanging="153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27"/>
        </w:tabs>
        <w:ind w:left="567" w:firstLine="0"/>
      </w:pPr>
      <w:rPr>
        <w:rFonts w:asciiTheme="minorHAnsi" w:hAnsiTheme="minorHAnsi" w:cstheme="minorHAnsi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574"/>
        </w:tabs>
        <w:ind w:left="2081" w:hanging="227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5284"/>
        </w:tabs>
        <w:ind w:left="485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44"/>
        </w:tabs>
        <w:ind w:left="535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364"/>
        </w:tabs>
        <w:ind w:left="586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4"/>
        </w:tabs>
        <w:ind w:left="636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44"/>
        </w:tabs>
        <w:ind w:left="686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64"/>
        </w:tabs>
        <w:ind w:left="7444" w:hanging="1440"/>
      </w:pPr>
      <w:rPr>
        <w:rFonts w:hint="default"/>
      </w:rPr>
    </w:lvl>
  </w:abstractNum>
  <w:abstractNum w:abstractNumId="3" w15:restartNumberingAfterBreak="0">
    <w:nsid w:val="18EC5C95"/>
    <w:multiLevelType w:val="hybridMultilevel"/>
    <w:tmpl w:val="ADE82CFC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696975"/>
    <w:multiLevelType w:val="hybridMultilevel"/>
    <w:tmpl w:val="8EFCC17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322B5C"/>
    <w:multiLevelType w:val="hybridMultilevel"/>
    <w:tmpl w:val="36FA6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13CAD"/>
    <w:multiLevelType w:val="hybridMultilevel"/>
    <w:tmpl w:val="006C7ED2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B5845"/>
    <w:multiLevelType w:val="multilevel"/>
    <w:tmpl w:val="A5A89958"/>
    <w:lvl w:ilvl="0">
      <w:start w:val="1"/>
      <w:numFmt w:val="decimal"/>
      <w:pStyle w:val="page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ubtitle1"/>
      <w:lvlText w:val="%1.%2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964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46062507"/>
    <w:multiLevelType w:val="hybridMultilevel"/>
    <w:tmpl w:val="D73A5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95939"/>
    <w:multiLevelType w:val="hybridMultilevel"/>
    <w:tmpl w:val="BE4A93FE"/>
    <w:lvl w:ilvl="0" w:tplc="74229AD0">
      <w:numFmt w:val="bullet"/>
      <w:lvlText w:val=""/>
      <w:lvlJc w:val="left"/>
      <w:pPr>
        <w:ind w:left="57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0" w15:restartNumberingAfterBreak="0">
    <w:nsid w:val="5855773B"/>
    <w:multiLevelType w:val="multilevel"/>
    <w:tmpl w:val="A582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06800"/>
    <w:multiLevelType w:val="multilevel"/>
    <w:tmpl w:val="9FEE1154"/>
    <w:lvl w:ilvl="0">
      <w:start w:val="1"/>
      <w:numFmt w:val="decimal"/>
      <w:pStyle w:val="technineuzduotis1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pStyle w:val="technineuzduotis2"/>
      <w:lvlText w:val="%1.%2."/>
      <w:lvlJc w:val="left"/>
      <w:pPr>
        <w:tabs>
          <w:tab w:val="num" w:pos="1361"/>
        </w:tabs>
        <w:ind w:left="1361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0D51130"/>
    <w:multiLevelType w:val="hybridMultilevel"/>
    <w:tmpl w:val="1B32CD2A"/>
    <w:lvl w:ilvl="0" w:tplc="FFFFFFFF">
      <w:start w:val="1"/>
      <w:numFmt w:val="bullet"/>
      <w:lvlText w:val=""/>
      <w:lvlJc w:val="left"/>
      <w:pPr>
        <w:tabs>
          <w:tab w:val="num" w:pos="284"/>
        </w:tabs>
        <w:ind w:left="113" w:hanging="113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F71D05"/>
    <w:multiLevelType w:val="hybridMultilevel"/>
    <w:tmpl w:val="DADCD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4"/>
  </w:num>
  <w:num w:numId="14">
    <w:abstractNumId w:val="6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0"/>
  </w:num>
  <w:num w:numId="23">
    <w:abstractNumId w:val="1"/>
  </w:num>
  <w:num w:numId="24">
    <w:abstractNumId w:val="9"/>
  </w:num>
  <w:num w:numId="25">
    <w:abstractNumId w:val="8"/>
  </w:num>
  <w:num w:numId="26">
    <w:abstractNumId w:val="5"/>
  </w:num>
  <w:num w:numId="27">
    <w:abstractNumId w:val="1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1sTQwNTEzNTKxNDdQ0lEKTi0uzszPAykwqgUAo19uSCwAAAA="/>
  </w:docVars>
  <w:rsids>
    <w:rsidRoot w:val="003E7C79"/>
    <w:rsid w:val="000125DF"/>
    <w:rsid w:val="0001307E"/>
    <w:rsid w:val="00015C08"/>
    <w:rsid w:val="00017905"/>
    <w:rsid w:val="0003256C"/>
    <w:rsid w:val="00042D3B"/>
    <w:rsid w:val="00050881"/>
    <w:rsid w:val="0007383D"/>
    <w:rsid w:val="000826F2"/>
    <w:rsid w:val="000954D8"/>
    <w:rsid w:val="00097742"/>
    <w:rsid w:val="000A1D63"/>
    <w:rsid w:val="000A2D67"/>
    <w:rsid w:val="000B0025"/>
    <w:rsid w:val="000B0D52"/>
    <w:rsid w:val="000B5EBD"/>
    <w:rsid w:val="000E365C"/>
    <w:rsid w:val="000F132D"/>
    <w:rsid w:val="000F7A06"/>
    <w:rsid w:val="000F7A0B"/>
    <w:rsid w:val="001150BC"/>
    <w:rsid w:val="00123E2C"/>
    <w:rsid w:val="00125698"/>
    <w:rsid w:val="001261E7"/>
    <w:rsid w:val="0014E72A"/>
    <w:rsid w:val="00153995"/>
    <w:rsid w:val="001575A1"/>
    <w:rsid w:val="00162465"/>
    <w:rsid w:val="00170006"/>
    <w:rsid w:val="00174349"/>
    <w:rsid w:val="00176BAD"/>
    <w:rsid w:val="00177182"/>
    <w:rsid w:val="0018288D"/>
    <w:rsid w:val="00184547"/>
    <w:rsid w:val="00184F29"/>
    <w:rsid w:val="00192D19"/>
    <w:rsid w:val="001A1670"/>
    <w:rsid w:val="001C085F"/>
    <w:rsid w:val="001C1816"/>
    <w:rsid w:val="001D0972"/>
    <w:rsid w:val="001D1A68"/>
    <w:rsid w:val="001D51F3"/>
    <w:rsid w:val="001E63F7"/>
    <w:rsid w:val="001F1C9F"/>
    <w:rsid w:val="0020752D"/>
    <w:rsid w:val="00210842"/>
    <w:rsid w:val="002157FC"/>
    <w:rsid w:val="002169E4"/>
    <w:rsid w:val="0022012F"/>
    <w:rsid w:val="00222BC4"/>
    <w:rsid w:val="00230576"/>
    <w:rsid w:val="00230BA1"/>
    <w:rsid w:val="00231397"/>
    <w:rsid w:val="00233F8D"/>
    <w:rsid w:val="00235334"/>
    <w:rsid w:val="00236471"/>
    <w:rsid w:val="00240A1A"/>
    <w:rsid w:val="00245DFB"/>
    <w:rsid w:val="00274C4D"/>
    <w:rsid w:val="00276A61"/>
    <w:rsid w:val="002779D1"/>
    <w:rsid w:val="00280417"/>
    <w:rsid w:val="00280CCE"/>
    <w:rsid w:val="00292EDA"/>
    <w:rsid w:val="002A6116"/>
    <w:rsid w:val="002B2EDD"/>
    <w:rsid w:val="002C6D12"/>
    <w:rsid w:val="002D385C"/>
    <w:rsid w:val="002E5A0E"/>
    <w:rsid w:val="002E6618"/>
    <w:rsid w:val="002F1B40"/>
    <w:rsid w:val="002F42BB"/>
    <w:rsid w:val="002F9CF7"/>
    <w:rsid w:val="00303573"/>
    <w:rsid w:val="00305024"/>
    <w:rsid w:val="0030FB91"/>
    <w:rsid w:val="00311D65"/>
    <w:rsid w:val="00317CD2"/>
    <w:rsid w:val="00320E08"/>
    <w:rsid w:val="003239AD"/>
    <w:rsid w:val="00346DD0"/>
    <w:rsid w:val="003554A0"/>
    <w:rsid w:val="00356F1A"/>
    <w:rsid w:val="00367449"/>
    <w:rsid w:val="00367C1E"/>
    <w:rsid w:val="00375E7C"/>
    <w:rsid w:val="0038340C"/>
    <w:rsid w:val="0039331F"/>
    <w:rsid w:val="0039542C"/>
    <w:rsid w:val="003956CA"/>
    <w:rsid w:val="003960AB"/>
    <w:rsid w:val="003B4827"/>
    <w:rsid w:val="003B7FC7"/>
    <w:rsid w:val="003C0750"/>
    <w:rsid w:val="003C2918"/>
    <w:rsid w:val="003D2495"/>
    <w:rsid w:val="003D3F15"/>
    <w:rsid w:val="003D782A"/>
    <w:rsid w:val="003E2368"/>
    <w:rsid w:val="003E240A"/>
    <w:rsid w:val="003E68DE"/>
    <w:rsid w:val="003E7C79"/>
    <w:rsid w:val="003F69B8"/>
    <w:rsid w:val="004059DE"/>
    <w:rsid w:val="004150C7"/>
    <w:rsid w:val="0041763D"/>
    <w:rsid w:val="00417A57"/>
    <w:rsid w:val="00421DE8"/>
    <w:rsid w:val="00426CC9"/>
    <w:rsid w:val="00427690"/>
    <w:rsid w:val="00433861"/>
    <w:rsid w:val="0043438C"/>
    <w:rsid w:val="004362AF"/>
    <w:rsid w:val="00442484"/>
    <w:rsid w:val="0044378E"/>
    <w:rsid w:val="004450C9"/>
    <w:rsid w:val="004535F4"/>
    <w:rsid w:val="00453C21"/>
    <w:rsid w:val="0045551D"/>
    <w:rsid w:val="00455920"/>
    <w:rsid w:val="004562AC"/>
    <w:rsid w:val="00463DF9"/>
    <w:rsid w:val="00473FE0"/>
    <w:rsid w:val="00491187"/>
    <w:rsid w:val="0049193B"/>
    <w:rsid w:val="0049469F"/>
    <w:rsid w:val="004A29D8"/>
    <w:rsid w:val="004B27FA"/>
    <w:rsid w:val="004B301C"/>
    <w:rsid w:val="004B4E82"/>
    <w:rsid w:val="004C3773"/>
    <w:rsid w:val="004D218D"/>
    <w:rsid w:val="004D57F1"/>
    <w:rsid w:val="004D779D"/>
    <w:rsid w:val="004E4544"/>
    <w:rsid w:val="004F4D7A"/>
    <w:rsid w:val="004F7EAC"/>
    <w:rsid w:val="005041DD"/>
    <w:rsid w:val="00507889"/>
    <w:rsid w:val="00515D74"/>
    <w:rsid w:val="00521681"/>
    <w:rsid w:val="00525AC6"/>
    <w:rsid w:val="005433A6"/>
    <w:rsid w:val="00544F3E"/>
    <w:rsid w:val="00551BD1"/>
    <w:rsid w:val="005528DB"/>
    <w:rsid w:val="00560AE2"/>
    <w:rsid w:val="00562370"/>
    <w:rsid w:val="00563AC1"/>
    <w:rsid w:val="00563EF8"/>
    <w:rsid w:val="00564F48"/>
    <w:rsid w:val="00565B4B"/>
    <w:rsid w:val="005670ED"/>
    <w:rsid w:val="005673B4"/>
    <w:rsid w:val="00567E8A"/>
    <w:rsid w:val="0057034B"/>
    <w:rsid w:val="00580D71"/>
    <w:rsid w:val="00584DE7"/>
    <w:rsid w:val="00590ADF"/>
    <w:rsid w:val="005A497F"/>
    <w:rsid w:val="005A49F5"/>
    <w:rsid w:val="005A63DF"/>
    <w:rsid w:val="005B0F13"/>
    <w:rsid w:val="005B3816"/>
    <w:rsid w:val="005B4FF4"/>
    <w:rsid w:val="005C75C6"/>
    <w:rsid w:val="005E0B72"/>
    <w:rsid w:val="005E7439"/>
    <w:rsid w:val="006005EF"/>
    <w:rsid w:val="00601A4A"/>
    <w:rsid w:val="00614D8A"/>
    <w:rsid w:val="00616101"/>
    <w:rsid w:val="00624931"/>
    <w:rsid w:val="006268B3"/>
    <w:rsid w:val="00626942"/>
    <w:rsid w:val="006300BE"/>
    <w:rsid w:val="00633CB0"/>
    <w:rsid w:val="00642D1C"/>
    <w:rsid w:val="00650BB5"/>
    <w:rsid w:val="00661C98"/>
    <w:rsid w:val="00662067"/>
    <w:rsid w:val="0066635A"/>
    <w:rsid w:val="006713C6"/>
    <w:rsid w:val="00673F99"/>
    <w:rsid w:val="00676977"/>
    <w:rsid w:val="0068282A"/>
    <w:rsid w:val="0068458F"/>
    <w:rsid w:val="00686F17"/>
    <w:rsid w:val="00691EE3"/>
    <w:rsid w:val="00693141"/>
    <w:rsid w:val="00694DF5"/>
    <w:rsid w:val="006A3CBC"/>
    <w:rsid w:val="006C7E00"/>
    <w:rsid w:val="006D61FC"/>
    <w:rsid w:val="006F22E9"/>
    <w:rsid w:val="006F52F0"/>
    <w:rsid w:val="006F6E60"/>
    <w:rsid w:val="006F7459"/>
    <w:rsid w:val="00701AE5"/>
    <w:rsid w:val="00701F40"/>
    <w:rsid w:val="007155BB"/>
    <w:rsid w:val="0071619F"/>
    <w:rsid w:val="00717985"/>
    <w:rsid w:val="00724381"/>
    <w:rsid w:val="00725730"/>
    <w:rsid w:val="0073151F"/>
    <w:rsid w:val="0074565D"/>
    <w:rsid w:val="007542DA"/>
    <w:rsid w:val="0076061D"/>
    <w:rsid w:val="0076151B"/>
    <w:rsid w:val="007618A1"/>
    <w:rsid w:val="00780968"/>
    <w:rsid w:val="00782DF7"/>
    <w:rsid w:val="0078793A"/>
    <w:rsid w:val="00790E06"/>
    <w:rsid w:val="007A7E54"/>
    <w:rsid w:val="007C3ED0"/>
    <w:rsid w:val="007C4DA3"/>
    <w:rsid w:val="007D0A4D"/>
    <w:rsid w:val="007D0DB8"/>
    <w:rsid w:val="007E2C85"/>
    <w:rsid w:val="007E417E"/>
    <w:rsid w:val="007E492B"/>
    <w:rsid w:val="007E585C"/>
    <w:rsid w:val="008011A3"/>
    <w:rsid w:val="0080406E"/>
    <w:rsid w:val="00812149"/>
    <w:rsid w:val="00814B78"/>
    <w:rsid w:val="00816CC2"/>
    <w:rsid w:val="00816CE8"/>
    <w:rsid w:val="00817D4F"/>
    <w:rsid w:val="00834544"/>
    <w:rsid w:val="00840D71"/>
    <w:rsid w:val="00842F48"/>
    <w:rsid w:val="00855B86"/>
    <w:rsid w:val="0086235F"/>
    <w:rsid w:val="00863781"/>
    <w:rsid w:val="0088506C"/>
    <w:rsid w:val="0089228B"/>
    <w:rsid w:val="00892AE9"/>
    <w:rsid w:val="00893275"/>
    <w:rsid w:val="008A1EF4"/>
    <w:rsid w:val="008B50BD"/>
    <w:rsid w:val="008C45B9"/>
    <w:rsid w:val="008D2BA5"/>
    <w:rsid w:val="008D42F9"/>
    <w:rsid w:val="008D5688"/>
    <w:rsid w:val="008E38B0"/>
    <w:rsid w:val="008E41A9"/>
    <w:rsid w:val="008E4825"/>
    <w:rsid w:val="008E566D"/>
    <w:rsid w:val="008E72B2"/>
    <w:rsid w:val="008F691A"/>
    <w:rsid w:val="00903757"/>
    <w:rsid w:val="00903C40"/>
    <w:rsid w:val="00904459"/>
    <w:rsid w:val="00905466"/>
    <w:rsid w:val="00910D74"/>
    <w:rsid w:val="00916C18"/>
    <w:rsid w:val="00922FE7"/>
    <w:rsid w:val="00940F8B"/>
    <w:rsid w:val="00951A64"/>
    <w:rsid w:val="00951F6C"/>
    <w:rsid w:val="00962640"/>
    <w:rsid w:val="00964563"/>
    <w:rsid w:val="0096483A"/>
    <w:rsid w:val="009664B4"/>
    <w:rsid w:val="00973A24"/>
    <w:rsid w:val="00982C30"/>
    <w:rsid w:val="0098484D"/>
    <w:rsid w:val="009946DE"/>
    <w:rsid w:val="00997AB5"/>
    <w:rsid w:val="009B5CB8"/>
    <w:rsid w:val="009C38D1"/>
    <w:rsid w:val="009C535C"/>
    <w:rsid w:val="009C6D6F"/>
    <w:rsid w:val="009D3737"/>
    <w:rsid w:val="009D3E48"/>
    <w:rsid w:val="009D5E6B"/>
    <w:rsid w:val="009E3DE3"/>
    <w:rsid w:val="009F2310"/>
    <w:rsid w:val="009F45FA"/>
    <w:rsid w:val="00A1262D"/>
    <w:rsid w:val="00A13A9A"/>
    <w:rsid w:val="00A13BA0"/>
    <w:rsid w:val="00A16D67"/>
    <w:rsid w:val="00A264A1"/>
    <w:rsid w:val="00A33878"/>
    <w:rsid w:val="00A3781C"/>
    <w:rsid w:val="00A41F54"/>
    <w:rsid w:val="00A50DE6"/>
    <w:rsid w:val="00A57DD6"/>
    <w:rsid w:val="00A61AA2"/>
    <w:rsid w:val="00A642E4"/>
    <w:rsid w:val="00A679C4"/>
    <w:rsid w:val="00A70F72"/>
    <w:rsid w:val="00A74007"/>
    <w:rsid w:val="00A74CF4"/>
    <w:rsid w:val="00A830F8"/>
    <w:rsid w:val="00A84114"/>
    <w:rsid w:val="00A926B3"/>
    <w:rsid w:val="00AB3138"/>
    <w:rsid w:val="00AB3DEF"/>
    <w:rsid w:val="00AB4142"/>
    <w:rsid w:val="00AB73C6"/>
    <w:rsid w:val="00AD698A"/>
    <w:rsid w:val="00AE36EF"/>
    <w:rsid w:val="00AF05FB"/>
    <w:rsid w:val="00AF3CA4"/>
    <w:rsid w:val="00AF57C4"/>
    <w:rsid w:val="00B057E0"/>
    <w:rsid w:val="00B07375"/>
    <w:rsid w:val="00B135C2"/>
    <w:rsid w:val="00B161FE"/>
    <w:rsid w:val="00B168D9"/>
    <w:rsid w:val="00B204FE"/>
    <w:rsid w:val="00B24382"/>
    <w:rsid w:val="00B3130F"/>
    <w:rsid w:val="00B34088"/>
    <w:rsid w:val="00B36B82"/>
    <w:rsid w:val="00B37137"/>
    <w:rsid w:val="00B4173E"/>
    <w:rsid w:val="00B41CD3"/>
    <w:rsid w:val="00B573FC"/>
    <w:rsid w:val="00B600EB"/>
    <w:rsid w:val="00B64C52"/>
    <w:rsid w:val="00B65894"/>
    <w:rsid w:val="00B728E5"/>
    <w:rsid w:val="00B7301F"/>
    <w:rsid w:val="00B76BF2"/>
    <w:rsid w:val="00B85B37"/>
    <w:rsid w:val="00B87BC5"/>
    <w:rsid w:val="00B946DD"/>
    <w:rsid w:val="00B9522C"/>
    <w:rsid w:val="00B95231"/>
    <w:rsid w:val="00B9610E"/>
    <w:rsid w:val="00BA6051"/>
    <w:rsid w:val="00BA691E"/>
    <w:rsid w:val="00BB03C5"/>
    <w:rsid w:val="00BB365D"/>
    <w:rsid w:val="00BB4725"/>
    <w:rsid w:val="00BB50D2"/>
    <w:rsid w:val="00BB5D79"/>
    <w:rsid w:val="00BB693F"/>
    <w:rsid w:val="00BD0DDB"/>
    <w:rsid w:val="00BE1130"/>
    <w:rsid w:val="00BE5583"/>
    <w:rsid w:val="00BF02A5"/>
    <w:rsid w:val="00BF3185"/>
    <w:rsid w:val="00BF7E56"/>
    <w:rsid w:val="00C01847"/>
    <w:rsid w:val="00C03E28"/>
    <w:rsid w:val="00C11145"/>
    <w:rsid w:val="00C1723D"/>
    <w:rsid w:val="00C26150"/>
    <w:rsid w:val="00C33B62"/>
    <w:rsid w:val="00C34754"/>
    <w:rsid w:val="00C34F18"/>
    <w:rsid w:val="00C3683C"/>
    <w:rsid w:val="00C42A29"/>
    <w:rsid w:val="00C42CC4"/>
    <w:rsid w:val="00C4332D"/>
    <w:rsid w:val="00C434B6"/>
    <w:rsid w:val="00C46F0D"/>
    <w:rsid w:val="00C515C5"/>
    <w:rsid w:val="00C53B13"/>
    <w:rsid w:val="00C578E4"/>
    <w:rsid w:val="00C66A0A"/>
    <w:rsid w:val="00C74E77"/>
    <w:rsid w:val="00C80EB0"/>
    <w:rsid w:val="00C82CFA"/>
    <w:rsid w:val="00C8689F"/>
    <w:rsid w:val="00C91E2E"/>
    <w:rsid w:val="00C95FF9"/>
    <w:rsid w:val="00C9741F"/>
    <w:rsid w:val="00CA0052"/>
    <w:rsid w:val="00CA0809"/>
    <w:rsid w:val="00CA4ED3"/>
    <w:rsid w:val="00CC1A6B"/>
    <w:rsid w:val="00CD123A"/>
    <w:rsid w:val="00CD66C8"/>
    <w:rsid w:val="00CE622E"/>
    <w:rsid w:val="00CF525A"/>
    <w:rsid w:val="00D05A2A"/>
    <w:rsid w:val="00D07199"/>
    <w:rsid w:val="00D07CF8"/>
    <w:rsid w:val="00D1797E"/>
    <w:rsid w:val="00D2354C"/>
    <w:rsid w:val="00D24B34"/>
    <w:rsid w:val="00D2680B"/>
    <w:rsid w:val="00D30294"/>
    <w:rsid w:val="00D477B9"/>
    <w:rsid w:val="00D477FB"/>
    <w:rsid w:val="00D508E1"/>
    <w:rsid w:val="00D5172E"/>
    <w:rsid w:val="00D5679E"/>
    <w:rsid w:val="00D56E13"/>
    <w:rsid w:val="00D6140B"/>
    <w:rsid w:val="00D65919"/>
    <w:rsid w:val="00D7469B"/>
    <w:rsid w:val="00D810F7"/>
    <w:rsid w:val="00DA1EEA"/>
    <w:rsid w:val="00DA6AE3"/>
    <w:rsid w:val="00DB7915"/>
    <w:rsid w:val="00DC5BC2"/>
    <w:rsid w:val="00DD53ED"/>
    <w:rsid w:val="00DE01CA"/>
    <w:rsid w:val="00DE055D"/>
    <w:rsid w:val="00DE439C"/>
    <w:rsid w:val="00DE4CCF"/>
    <w:rsid w:val="00E05AA3"/>
    <w:rsid w:val="00E06323"/>
    <w:rsid w:val="00E06E9C"/>
    <w:rsid w:val="00E07F5C"/>
    <w:rsid w:val="00E106B8"/>
    <w:rsid w:val="00E202EC"/>
    <w:rsid w:val="00E2463E"/>
    <w:rsid w:val="00E25C25"/>
    <w:rsid w:val="00E4633C"/>
    <w:rsid w:val="00E51B3C"/>
    <w:rsid w:val="00E54B5C"/>
    <w:rsid w:val="00E6687F"/>
    <w:rsid w:val="00E707E5"/>
    <w:rsid w:val="00E867C5"/>
    <w:rsid w:val="00E86C41"/>
    <w:rsid w:val="00E90F8A"/>
    <w:rsid w:val="00E91CA9"/>
    <w:rsid w:val="00EB0307"/>
    <w:rsid w:val="00EB09A0"/>
    <w:rsid w:val="00EB0E0A"/>
    <w:rsid w:val="00EB3277"/>
    <w:rsid w:val="00EB3864"/>
    <w:rsid w:val="00EC5EF4"/>
    <w:rsid w:val="00ED6305"/>
    <w:rsid w:val="00ED7229"/>
    <w:rsid w:val="00EF04EA"/>
    <w:rsid w:val="00EF6053"/>
    <w:rsid w:val="00EF64B1"/>
    <w:rsid w:val="00F06EDF"/>
    <w:rsid w:val="00F14A29"/>
    <w:rsid w:val="00F3086C"/>
    <w:rsid w:val="00F32126"/>
    <w:rsid w:val="00F35C7E"/>
    <w:rsid w:val="00F4028A"/>
    <w:rsid w:val="00F614BD"/>
    <w:rsid w:val="00F61570"/>
    <w:rsid w:val="00F67181"/>
    <w:rsid w:val="00F67670"/>
    <w:rsid w:val="00F717D8"/>
    <w:rsid w:val="00F73029"/>
    <w:rsid w:val="00F8545A"/>
    <w:rsid w:val="00F92841"/>
    <w:rsid w:val="00F93657"/>
    <w:rsid w:val="00FA583F"/>
    <w:rsid w:val="00FC079F"/>
    <w:rsid w:val="00FC4E36"/>
    <w:rsid w:val="00FC702F"/>
    <w:rsid w:val="00FD728C"/>
    <w:rsid w:val="00FE572D"/>
    <w:rsid w:val="00FE6FA1"/>
    <w:rsid w:val="00FE7B2E"/>
    <w:rsid w:val="01170011"/>
    <w:rsid w:val="01761854"/>
    <w:rsid w:val="01BC7E50"/>
    <w:rsid w:val="01C5F80E"/>
    <w:rsid w:val="01EC54A7"/>
    <w:rsid w:val="01FAF0C4"/>
    <w:rsid w:val="02482C32"/>
    <w:rsid w:val="02A9D92B"/>
    <w:rsid w:val="0335DDEC"/>
    <w:rsid w:val="03C475C6"/>
    <w:rsid w:val="040B2DD9"/>
    <w:rsid w:val="04FC9622"/>
    <w:rsid w:val="053CDB22"/>
    <w:rsid w:val="0670C2C5"/>
    <w:rsid w:val="06D6702B"/>
    <w:rsid w:val="06EC6FF4"/>
    <w:rsid w:val="06FFDF7F"/>
    <w:rsid w:val="076DADE6"/>
    <w:rsid w:val="0798BBD2"/>
    <w:rsid w:val="07B38385"/>
    <w:rsid w:val="0876EEF7"/>
    <w:rsid w:val="08C6E86F"/>
    <w:rsid w:val="08C7EA21"/>
    <w:rsid w:val="090D7B3B"/>
    <w:rsid w:val="09581E44"/>
    <w:rsid w:val="09A948A1"/>
    <w:rsid w:val="09E00659"/>
    <w:rsid w:val="09F7A79D"/>
    <w:rsid w:val="09F7AF7C"/>
    <w:rsid w:val="0A09DA86"/>
    <w:rsid w:val="0A1504AF"/>
    <w:rsid w:val="0A5266F3"/>
    <w:rsid w:val="0B416BC8"/>
    <w:rsid w:val="0B519657"/>
    <w:rsid w:val="0BF2C17B"/>
    <w:rsid w:val="0C3EB479"/>
    <w:rsid w:val="0D8273C9"/>
    <w:rsid w:val="0DC4522E"/>
    <w:rsid w:val="0DC60BCD"/>
    <w:rsid w:val="0DD92980"/>
    <w:rsid w:val="0E0EBB77"/>
    <w:rsid w:val="0E5CBC1B"/>
    <w:rsid w:val="0E9BD180"/>
    <w:rsid w:val="0EBFF2C8"/>
    <w:rsid w:val="1002D72F"/>
    <w:rsid w:val="10737112"/>
    <w:rsid w:val="109C8731"/>
    <w:rsid w:val="115AF036"/>
    <w:rsid w:val="11D757FC"/>
    <w:rsid w:val="11E2843D"/>
    <w:rsid w:val="130FD175"/>
    <w:rsid w:val="135E1E3D"/>
    <w:rsid w:val="140D09C8"/>
    <w:rsid w:val="1443565F"/>
    <w:rsid w:val="14441195"/>
    <w:rsid w:val="146DB19A"/>
    <w:rsid w:val="14995E44"/>
    <w:rsid w:val="15598E8A"/>
    <w:rsid w:val="157F01D6"/>
    <w:rsid w:val="159FD0E5"/>
    <w:rsid w:val="164ABF4F"/>
    <w:rsid w:val="166DE8C9"/>
    <w:rsid w:val="16B82F9C"/>
    <w:rsid w:val="16E0D5C5"/>
    <w:rsid w:val="16E68EAE"/>
    <w:rsid w:val="1719365A"/>
    <w:rsid w:val="172497CC"/>
    <w:rsid w:val="17424961"/>
    <w:rsid w:val="182893D6"/>
    <w:rsid w:val="182FE048"/>
    <w:rsid w:val="18451B22"/>
    <w:rsid w:val="185E5EBE"/>
    <w:rsid w:val="1897672D"/>
    <w:rsid w:val="19490037"/>
    <w:rsid w:val="194B1338"/>
    <w:rsid w:val="1964C9B9"/>
    <w:rsid w:val="1986E8DB"/>
    <w:rsid w:val="19B0CF91"/>
    <w:rsid w:val="19B7CC1E"/>
    <w:rsid w:val="19BD8575"/>
    <w:rsid w:val="19CADAFC"/>
    <w:rsid w:val="19E27BA9"/>
    <w:rsid w:val="1A33378E"/>
    <w:rsid w:val="1A509F26"/>
    <w:rsid w:val="1AD4FAD6"/>
    <w:rsid w:val="1B0E376A"/>
    <w:rsid w:val="1B3E1A51"/>
    <w:rsid w:val="1B4C0EB8"/>
    <w:rsid w:val="1BAF4F67"/>
    <w:rsid w:val="1C1FFFB8"/>
    <w:rsid w:val="1D085DF0"/>
    <w:rsid w:val="1D0C0515"/>
    <w:rsid w:val="1D1D4247"/>
    <w:rsid w:val="1F751172"/>
    <w:rsid w:val="1F9CA40B"/>
    <w:rsid w:val="203C91CB"/>
    <w:rsid w:val="2045D303"/>
    <w:rsid w:val="205DB386"/>
    <w:rsid w:val="209DA559"/>
    <w:rsid w:val="20AECC04"/>
    <w:rsid w:val="2110B307"/>
    <w:rsid w:val="21454694"/>
    <w:rsid w:val="214DC63C"/>
    <w:rsid w:val="21915C47"/>
    <w:rsid w:val="21B5E25D"/>
    <w:rsid w:val="21D78A9D"/>
    <w:rsid w:val="221A5F2E"/>
    <w:rsid w:val="225EDDDE"/>
    <w:rsid w:val="22A34CC7"/>
    <w:rsid w:val="22D2B256"/>
    <w:rsid w:val="2397DAB8"/>
    <w:rsid w:val="239D4823"/>
    <w:rsid w:val="23EF6687"/>
    <w:rsid w:val="246D8698"/>
    <w:rsid w:val="24A09B60"/>
    <w:rsid w:val="24D463B7"/>
    <w:rsid w:val="24E06DC9"/>
    <w:rsid w:val="25A39CC5"/>
    <w:rsid w:val="25F932F9"/>
    <w:rsid w:val="26134676"/>
    <w:rsid w:val="267EAAEE"/>
    <w:rsid w:val="26B9BA9B"/>
    <w:rsid w:val="26DA6759"/>
    <w:rsid w:val="27197EDE"/>
    <w:rsid w:val="273CC41E"/>
    <w:rsid w:val="2784E297"/>
    <w:rsid w:val="279EBB09"/>
    <w:rsid w:val="28045557"/>
    <w:rsid w:val="2833F4C7"/>
    <w:rsid w:val="2841E34D"/>
    <w:rsid w:val="28587C8D"/>
    <w:rsid w:val="2936B0CE"/>
    <w:rsid w:val="2990315C"/>
    <w:rsid w:val="29DA6178"/>
    <w:rsid w:val="29E4D18D"/>
    <w:rsid w:val="2A62E886"/>
    <w:rsid w:val="2A87F0A1"/>
    <w:rsid w:val="2AA53504"/>
    <w:rsid w:val="2AD97B32"/>
    <w:rsid w:val="2B0907F4"/>
    <w:rsid w:val="2B124B20"/>
    <w:rsid w:val="2BCA511D"/>
    <w:rsid w:val="2BE090D2"/>
    <w:rsid w:val="2C7B93B1"/>
    <w:rsid w:val="2CC4FF4A"/>
    <w:rsid w:val="2D866880"/>
    <w:rsid w:val="2E36180C"/>
    <w:rsid w:val="2E5C26DE"/>
    <w:rsid w:val="2E8B1814"/>
    <w:rsid w:val="2EFC14F0"/>
    <w:rsid w:val="2FBF2E7F"/>
    <w:rsid w:val="2FD6AFDA"/>
    <w:rsid w:val="30687C4C"/>
    <w:rsid w:val="30C1A204"/>
    <w:rsid w:val="311693EC"/>
    <w:rsid w:val="3117157F"/>
    <w:rsid w:val="3136C18E"/>
    <w:rsid w:val="319337F5"/>
    <w:rsid w:val="31AF9F6D"/>
    <w:rsid w:val="323D2387"/>
    <w:rsid w:val="328B38EC"/>
    <w:rsid w:val="32A408C7"/>
    <w:rsid w:val="32D2587D"/>
    <w:rsid w:val="32FA7074"/>
    <w:rsid w:val="33268F31"/>
    <w:rsid w:val="3357AE18"/>
    <w:rsid w:val="33DD9800"/>
    <w:rsid w:val="34350919"/>
    <w:rsid w:val="34BE1E66"/>
    <w:rsid w:val="34D81ECE"/>
    <w:rsid w:val="35068BFD"/>
    <w:rsid w:val="3526CCF4"/>
    <w:rsid w:val="35A0780E"/>
    <w:rsid w:val="35CAD23D"/>
    <w:rsid w:val="35F4D86B"/>
    <w:rsid w:val="35F6A20D"/>
    <w:rsid w:val="363BD147"/>
    <w:rsid w:val="366C6A11"/>
    <w:rsid w:val="372CCEC1"/>
    <w:rsid w:val="378E13D3"/>
    <w:rsid w:val="37A27724"/>
    <w:rsid w:val="38001210"/>
    <w:rsid w:val="381705DF"/>
    <w:rsid w:val="38A4A468"/>
    <w:rsid w:val="38E580CA"/>
    <w:rsid w:val="39A2D2DD"/>
    <w:rsid w:val="39D26F2E"/>
    <w:rsid w:val="39E436BA"/>
    <w:rsid w:val="3A7414A5"/>
    <w:rsid w:val="3A744F2A"/>
    <w:rsid w:val="3A9A2661"/>
    <w:rsid w:val="3B09B54E"/>
    <w:rsid w:val="3B2561C8"/>
    <w:rsid w:val="3B446208"/>
    <w:rsid w:val="3BA414D2"/>
    <w:rsid w:val="3BD52AAD"/>
    <w:rsid w:val="3C17D4FE"/>
    <w:rsid w:val="3CC9AF7A"/>
    <w:rsid w:val="3D724ADB"/>
    <w:rsid w:val="3DA3AF8A"/>
    <w:rsid w:val="3DE1E436"/>
    <w:rsid w:val="3DE726F2"/>
    <w:rsid w:val="3E396BD3"/>
    <w:rsid w:val="3E66DD4E"/>
    <w:rsid w:val="3EC7DC6E"/>
    <w:rsid w:val="3FC060C3"/>
    <w:rsid w:val="402912E8"/>
    <w:rsid w:val="40560060"/>
    <w:rsid w:val="408A0627"/>
    <w:rsid w:val="409A4907"/>
    <w:rsid w:val="412636E6"/>
    <w:rsid w:val="4258359B"/>
    <w:rsid w:val="427533EC"/>
    <w:rsid w:val="42759242"/>
    <w:rsid w:val="42C2E28C"/>
    <w:rsid w:val="4412EFA1"/>
    <w:rsid w:val="44308AC7"/>
    <w:rsid w:val="44812EFF"/>
    <w:rsid w:val="448A46A3"/>
    <w:rsid w:val="44EA0AB2"/>
    <w:rsid w:val="44F8B9D4"/>
    <w:rsid w:val="45225348"/>
    <w:rsid w:val="4526736E"/>
    <w:rsid w:val="452C1C6A"/>
    <w:rsid w:val="45407E95"/>
    <w:rsid w:val="456AB576"/>
    <w:rsid w:val="45B75413"/>
    <w:rsid w:val="45CABF71"/>
    <w:rsid w:val="460E8C23"/>
    <w:rsid w:val="46343CCC"/>
    <w:rsid w:val="4700D983"/>
    <w:rsid w:val="47C90815"/>
    <w:rsid w:val="480D4217"/>
    <w:rsid w:val="486840A6"/>
    <w:rsid w:val="48B983E5"/>
    <w:rsid w:val="49164B93"/>
    <w:rsid w:val="49407671"/>
    <w:rsid w:val="49B49323"/>
    <w:rsid w:val="49BE3B4F"/>
    <w:rsid w:val="49D5E422"/>
    <w:rsid w:val="49E1EAB4"/>
    <w:rsid w:val="4A438A8D"/>
    <w:rsid w:val="4AA470B6"/>
    <w:rsid w:val="4AE36692"/>
    <w:rsid w:val="4AE4D4BD"/>
    <w:rsid w:val="4AF9D392"/>
    <w:rsid w:val="4B31A5F7"/>
    <w:rsid w:val="4B37E1F3"/>
    <w:rsid w:val="4BD6B0E1"/>
    <w:rsid w:val="4D23E2AD"/>
    <w:rsid w:val="4E1838B5"/>
    <w:rsid w:val="4E1AA35C"/>
    <w:rsid w:val="4E27D730"/>
    <w:rsid w:val="4E48C8F4"/>
    <w:rsid w:val="4EC55C01"/>
    <w:rsid w:val="4EC927E3"/>
    <w:rsid w:val="4ED14DA3"/>
    <w:rsid w:val="4EFBABEF"/>
    <w:rsid w:val="4F560132"/>
    <w:rsid w:val="4FB8251D"/>
    <w:rsid w:val="5122029F"/>
    <w:rsid w:val="513C5268"/>
    <w:rsid w:val="51C8838A"/>
    <w:rsid w:val="522C2ECC"/>
    <w:rsid w:val="522CFEC7"/>
    <w:rsid w:val="52C020E7"/>
    <w:rsid w:val="52C6A822"/>
    <w:rsid w:val="53832987"/>
    <w:rsid w:val="53C424D6"/>
    <w:rsid w:val="542AA264"/>
    <w:rsid w:val="55297E08"/>
    <w:rsid w:val="55B3C969"/>
    <w:rsid w:val="55C565D3"/>
    <w:rsid w:val="55D53906"/>
    <w:rsid w:val="56098CA4"/>
    <w:rsid w:val="56B91635"/>
    <w:rsid w:val="56EB2131"/>
    <w:rsid w:val="56EF9E41"/>
    <w:rsid w:val="5775C826"/>
    <w:rsid w:val="579626EB"/>
    <w:rsid w:val="57C64E69"/>
    <w:rsid w:val="57DBBDC6"/>
    <w:rsid w:val="581E80FC"/>
    <w:rsid w:val="58D58C33"/>
    <w:rsid w:val="591FC218"/>
    <w:rsid w:val="593AC9D5"/>
    <w:rsid w:val="599FA88D"/>
    <w:rsid w:val="5A34ADE1"/>
    <w:rsid w:val="5A34DE44"/>
    <w:rsid w:val="5A56371F"/>
    <w:rsid w:val="5A83DAC2"/>
    <w:rsid w:val="5AAB0FAE"/>
    <w:rsid w:val="5BC76BC0"/>
    <w:rsid w:val="5BDD7090"/>
    <w:rsid w:val="5BE1AD65"/>
    <w:rsid w:val="5BE7F2A8"/>
    <w:rsid w:val="5C079825"/>
    <w:rsid w:val="5CBAA1CB"/>
    <w:rsid w:val="5CE85F27"/>
    <w:rsid w:val="5D0EEAF2"/>
    <w:rsid w:val="5D255D08"/>
    <w:rsid w:val="5D2E3326"/>
    <w:rsid w:val="5D52152D"/>
    <w:rsid w:val="5E18B3BC"/>
    <w:rsid w:val="5E4B08B8"/>
    <w:rsid w:val="5EB0D92B"/>
    <w:rsid w:val="5FB448DC"/>
    <w:rsid w:val="5FB56C6A"/>
    <w:rsid w:val="60125D4C"/>
    <w:rsid w:val="60705C29"/>
    <w:rsid w:val="60806DAE"/>
    <w:rsid w:val="608AACAA"/>
    <w:rsid w:val="60980C75"/>
    <w:rsid w:val="60CC9D23"/>
    <w:rsid w:val="613C9BC6"/>
    <w:rsid w:val="6199B49D"/>
    <w:rsid w:val="625F78EE"/>
    <w:rsid w:val="63940A6B"/>
    <w:rsid w:val="63947F5E"/>
    <w:rsid w:val="63FFB2DB"/>
    <w:rsid w:val="6450A38F"/>
    <w:rsid w:val="6494D551"/>
    <w:rsid w:val="65166926"/>
    <w:rsid w:val="662BBEA9"/>
    <w:rsid w:val="6659D109"/>
    <w:rsid w:val="668649E5"/>
    <w:rsid w:val="66CA9C90"/>
    <w:rsid w:val="66EDCF6F"/>
    <w:rsid w:val="67990648"/>
    <w:rsid w:val="67E05E53"/>
    <w:rsid w:val="6859FAC7"/>
    <w:rsid w:val="6864D46B"/>
    <w:rsid w:val="687834D2"/>
    <w:rsid w:val="69129089"/>
    <w:rsid w:val="6948A0C6"/>
    <w:rsid w:val="69E49897"/>
    <w:rsid w:val="6A230F4C"/>
    <w:rsid w:val="6A5324C1"/>
    <w:rsid w:val="6AFFF94D"/>
    <w:rsid w:val="6BB6FDFD"/>
    <w:rsid w:val="6BC7621C"/>
    <w:rsid w:val="6BFC341E"/>
    <w:rsid w:val="6C44A4A2"/>
    <w:rsid w:val="6C65D6CE"/>
    <w:rsid w:val="6CD855A7"/>
    <w:rsid w:val="6D0B0F89"/>
    <w:rsid w:val="6D4643B4"/>
    <w:rsid w:val="6D91CEA2"/>
    <w:rsid w:val="6D9EC916"/>
    <w:rsid w:val="6DC93C87"/>
    <w:rsid w:val="6E0D0B52"/>
    <w:rsid w:val="6E1A9F2D"/>
    <w:rsid w:val="6E28C367"/>
    <w:rsid w:val="6E8CEBC0"/>
    <w:rsid w:val="6FAFD139"/>
    <w:rsid w:val="701FAA71"/>
    <w:rsid w:val="70215940"/>
    <w:rsid w:val="7070B370"/>
    <w:rsid w:val="707C97AA"/>
    <w:rsid w:val="7087AC6C"/>
    <w:rsid w:val="70A91F3A"/>
    <w:rsid w:val="71A56CAE"/>
    <w:rsid w:val="71BAE5F3"/>
    <w:rsid w:val="724DD44E"/>
    <w:rsid w:val="726C6576"/>
    <w:rsid w:val="729A3F4D"/>
    <w:rsid w:val="72DBD06C"/>
    <w:rsid w:val="72EA04BC"/>
    <w:rsid w:val="735DEB9B"/>
    <w:rsid w:val="73931AD5"/>
    <w:rsid w:val="744AAF5C"/>
    <w:rsid w:val="745CAE61"/>
    <w:rsid w:val="74D1E789"/>
    <w:rsid w:val="75040D32"/>
    <w:rsid w:val="7505EF88"/>
    <w:rsid w:val="758CBB0B"/>
    <w:rsid w:val="759E6535"/>
    <w:rsid w:val="75C3B2A1"/>
    <w:rsid w:val="75E81C6E"/>
    <w:rsid w:val="76527171"/>
    <w:rsid w:val="76A0F6B2"/>
    <w:rsid w:val="76E92CA2"/>
    <w:rsid w:val="7770EFE4"/>
    <w:rsid w:val="77CB2B5F"/>
    <w:rsid w:val="7837F1AC"/>
    <w:rsid w:val="785E6460"/>
    <w:rsid w:val="786156CB"/>
    <w:rsid w:val="78626F82"/>
    <w:rsid w:val="78ADD854"/>
    <w:rsid w:val="792F5AE9"/>
    <w:rsid w:val="79AD6AF2"/>
    <w:rsid w:val="7A1C7EFA"/>
    <w:rsid w:val="7A23E830"/>
    <w:rsid w:val="7A4E1664"/>
    <w:rsid w:val="7B12A0F9"/>
    <w:rsid w:val="7B1CD415"/>
    <w:rsid w:val="7B71B4FB"/>
    <w:rsid w:val="7B75A7C1"/>
    <w:rsid w:val="7BA04C15"/>
    <w:rsid w:val="7BC3EB54"/>
    <w:rsid w:val="7BF7F97C"/>
    <w:rsid w:val="7C4333D6"/>
    <w:rsid w:val="7CF51F94"/>
    <w:rsid w:val="7D0304A6"/>
    <w:rsid w:val="7D2997A8"/>
    <w:rsid w:val="7D824E8D"/>
    <w:rsid w:val="7DA8FBDD"/>
    <w:rsid w:val="7DEF2AFC"/>
    <w:rsid w:val="7DF21983"/>
    <w:rsid w:val="7E07BF3B"/>
    <w:rsid w:val="7E482CA1"/>
    <w:rsid w:val="7EAF4C66"/>
    <w:rsid w:val="7EE3C16B"/>
    <w:rsid w:val="7EE6DD86"/>
    <w:rsid w:val="7F0C9F83"/>
    <w:rsid w:val="7F8CEC8C"/>
    <w:rsid w:val="7FA4FDA6"/>
    <w:rsid w:val="7FB5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036DE6"/>
  <w15:chartTrackingRefBased/>
  <w15:docId w15:val="{88B7FAE4-9DE2-4134-81E5-BB16FFEC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2C30"/>
  </w:style>
  <w:style w:type="paragraph" w:styleId="Heading1">
    <w:name w:val="heading 1"/>
    <w:basedOn w:val="Normal"/>
    <w:next w:val="Normal"/>
    <w:qFormat/>
    <w:rsid w:val="00230576"/>
    <w:pPr>
      <w:keepNext/>
      <w:numPr>
        <w:numId w:val="1"/>
      </w:numPr>
      <w:outlineLvl w:val="0"/>
    </w:pPr>
    <w:rPr>
      <w:rFonts w:asciiTheme="minorHAnsi" w:hAnsiTheme="minorHAnsi" w:cstheme="minorHAnsi"/>
      <w:b/>
      <w:bCs/>
      <w:sz w:val="28"/>
    </w:rPr>
  </w:style>
  <w:style w:type="paragraph" w:styleId="Heading2">
    <w:name w:val="heading 2"/>
    <w:basedOn w:val="Normal"/>
    <w:next w:val="Normal"/>
    <w:qFormat/>
    <w:rsid w:val="00A61AA2"/>
    <w:pPr>
      <w:keepNext/>
      <w:numPr>
        <w:ilvl w:val="1"/>
        <w:numId w:val="1"/>
      </w:numPr>
      <w:tabs>
        <w:tab w:val="clear" w:pos="927"/>
        <w:tab w:val="num" w:pos="426"/>
      </w:tabs>
      <w:ind w:left="153" w:hanging="153"/>
      <w:outlineLvl w:val="1"/>
    </w:pPr>
    <w:rPr>
      <w:rFonts w:asciiTheme="minorHAnsi" w:hAnsiTheme="minorHAnsi"/>
      <w:b/>
      <w:bCs/>
      <w:sz w:val="24"/>
    </w:rPr>
  </w:style>
  <w:style w:type="paragraph" w:styleId="Heading3">
    <w:name w:val="heading 3"/>
    <w:basedOn w:val="Normal"/>
    <w:next w:val="Normal"/>
    <w:qFormat/>
    <w:rsid w:val="00A61AA2"/>
    <w:pPr>
      <w:keepNext/>
      <w:numPr>
        <w:ilvl w:val="2"/>
        <w:numId w:val="1"/>
      </w:numPr>
      <w:spacing w:after="60"/>
      <w:outlineLvl w:val="2"/>
    </w:pPr>
    <w:rPr>
      <w:rFonts w:asciiTheme="minorHAnsi" w:hAnsiTheme="minorHAnsi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</w:style>
  <w:style w:type="paragraph" w:customStyle="1" w:styleId="TextBody">
    <w:name w:val="TextBody"/>
    <w:basedOn w:val="Heading2"/>
    <w:rPr>
      <w:b w:val="0"/>
      <w:bCs w:val="0"/>
    </w:rPr>
  </w:style>
  <w:style w:type="paragraph" w:styleId="BodyTextIndent">
    <w:name w:val="Body Text Indent"/>
    <w:basedOn w:val="Normal"/>
    <w:pPr>
      <w:ind w:left="1134"/>
    </w:pPr>
  </w:style>
  <w:style w:type="paragraph" w:customStyle="1" w:styleId="Subtitle1">
    <w:name w:val="Subtitle1"/>
    <w:basedOn w:val="List2"/>
    <w:pPr>
      <w:numPr>
        <w:ilvl w:val="1"/>
        <w:numId w:val="3"/>
      </w:numPr>
      <w:spacing w:before="240" w:line="360" w:lineRule="auto"/>
    </w:pPr>
    <w:rPr>
      <w:b/>
    </w:rPr>
  </w:style>
  <w:style w:type="paragraph" w:customStyle="1" w:styleId="pageTitle">
    <w:name w:val="pageTitle"/>
    <w:basedOn w:val="Normal"/>
    <w:pPr>
      <w:numPr>
        <w:numId w:val="3"/>
      </w:numPr>
      <w:spacing w:before="120" w:after="120" w:line="360" w:lineRule="auto"/>
    </w:pPr>
    <w:rPr>
      <w:b/>
      <w:smallCaps/>
      <w:sz w:val="32"/>
      <w:szCs w:val="32"/>
      <w:lang w:val="en-GB"/>
    </w:rPr>
  </w:style>
  <w:style w:type="paragraph" w:customStyle="1" w:styleId="technineuzduotis1">
    <w:name w:val="technine uzduotis 1"/>
    <w:basedOn w:val="Normal"/>
    <w:pPr>
      <w:framePr w:hSpace="180" w:wrap="around" w:vAnchor="page" w:hAnchor="margin" w:y="1135"/>
      <w:numPr>
        <w:numId w:val="4"/>
      </w:numPr>
      <w:spacing w:line="288" w:lineRule="auto"/>
      <w:jc w:val="both"/>
    </w:pPr>
    <w:rPr>
      <w:smallCaps/>
      <w:lang w:val="pt-BR"/>
    </w:rPr>
  </w:style>
  <w:style w:type="paragraph" w:customStyle="1" w:styleId="technineuzduotis2">
    <w:name w:val="technine uzduotis 2"/>
    <w:basedOn w:val="Normal"/>
    <w:pPr>
      <w:framePr w:hSpace="180" w:wrap="around" w:vAnchor="page" w:hAnchor="margin" w:y="1135"/>
      <w:numPr>
        <w:ilvl w:val="1"/>
        <w:numId w:val="4"/>
      </w:numPr>
      <w:spacing w:line="288" w:lineRule="auto"/>
      <w:jc w:val="both"/>
    </w:pPr>
  </w:style>
  <w:style w:type="paragraph" w:styleId="List2">
    <w:name w:val="List 2"/>
    <w:basedOn w:val="Normal"/>
    <w:pPr>
      <w:ind w:left="566" w:hanging="283"/>
    </w:pPr>
  </w:style>
  <w:style w:type="table" w:styleId="TableGrid">
    <w:name w:val="Table Grid"/>
    <w:basedOn w:val="TableNormal"/>
    <w:rsid w:val="00760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as">
    <w:name w:val="Tekstas"/>
    <w:basedOn w:val="Normal"/>
    <w:link w:val="TekstasChar"/>
    <w:autoRedefine/>
    <w:rsid w:val="00042D3B"/>
    <w:pPr>
      <w:keepNext/>
      <w:jc w:val="both"/>
    </w:pPr>
  </w:style>
  <w:style w:type="character" w:customStyle="1" w:styleId="CaptionPaveikslasCharChar">
    <w:name w:val="CaptionPaveikslas Char Char"/>
    <w:link w:val="CaptionPaveikslas"/>
    <w:rsid w:val="00EB3277"/>
    <w:rPr>
      <w:rFonts w:asciiTheme="minorHAnsi" w:hAnsiTheme="minorHAnsi"/>
      <w:b/>
      <w:bCs/>
      <w:sz w:val="22"/>
      <w:szCs w:val="22"/>
      <w:lang w:val="en-US"/>
    </w:rPr>
  </w:style>
  <w:style w:type="paragraph" w:customStyle="1" w:styleId="CaptionPaveikslas">
    <w:name w:val="CaptionPaveikslas"/>
    <w:basedOn w:val="Caption"/>
    <w:link w:val="CaptionPaveikslasCharChar"/>
    <w:autoRedefine/>
    <w:rsid w:val="00EB3277"/>
    <w:pPr>
      <w:keepNext/>
      <w:spacing w:after="120" w:line="360" w:lineRule="auto"/>
      <w:jc w:val="center"/>
    </w:pPr>
    <w:rPr>
      <w:sz w:val="22"/>
      <w:szCs w:val="22"/>
      <w:lang w:val="en-US"/>
    </w:rPr>
  </w:style>
  <w:style w:type="paragraph" w:styleId="Caption">
    <w:name w:val="caption"/>
    <w:basedOn w:val="Normal"/>
    <w:next w:val="Normal"/>
    <w:qFormat/>
    <w:rsid w:val="00A61AA2"/>
    <w:rPr>
      <w:rFonts w:asciiTheme="minorHAnsi" w:hAnsiTheme="minorHAnsi"/>
      <w:b/>
      <w:bCs/>
    </w:rPr>
  </w:style>
  <w:style w:type="paragraph" w:customStyle="1" w:styleId="LenTekstas">
    <w:name w:val="LenTekstas"/>
    <w:basedOn w:val="Normal"/>
    <w:link w:val="LenTekstasCharChar"/>
    <w:autoRedefine/>
    <w:rsid w:val="00B9610E"/>
    <w:rPr>
      <w:sz w:val="22"/>
    </w:rPr>
  </w:style>
  <w:style w:type="character" w:customStyle="1" w:styleId="LenTekstasCharChar">
    <w:name w:val="LenTekstas Char Char"/>
    <w:link w:val="LenTekstas"/>
    <w:rsid w:val="00B9610E"/>
    <w:rPr>
      <w:sz w:val="22"/>
      <w:lang w:val="lt-LT" w:eastAsia="en-US" w:bidi="ar-SA"/>
    </w:rPr>
  </w:style>
  <w:style w:type="paragraph" w:customStyle="1" w:styleId="CaptionLentele">
    <w:name w:val="CaptionLentele"/>
    <w:basedOn w:val="Caption"/>
    <w:autoRedefine/>
    <w:rsid w:val="00042D3B"/>
    <w:pPr>
      <w:keepNext/>
      <w:spacing w:before="60"/>
      <w:jc w:val="right"/>
    </w:pPr>
    <w:rPr>
      <w:sz w:val="22"/>
      <w:szCs w:val="22"/>
      <w:lang w:val="en-US"/>
    </w:rPr>
  </w:style>
  <w:style w:type="character" w:customStyle="1" w:styleId="TekstasChar">
    <w:name w:val="Tekstas Char"/>
    <w:link w:val="Tekstas"/>
    <w:rsid w:val="003554A0"/>
    <w:rPr>
      <w:sz w:val="24"/>
      <w:szCs w:val="24"/>
      <w:lang w:val="lt-LT" w:eastAsia="en-US" w:bidi="ar-SA"/>
    </w:rPr>
  </w:style>
  <w:style w:type="paragraph" w:styleId="Header">
    <w:name w:val="header"/>
    <w:basedOn w:val="Normal"/>
    <w:link w:val="HeaderChar"/>
    <w:rsid w:val="00642D1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42D1C"/>
    <w:rPr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rsid w:val="00642D1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2D1C"/>
    <w:rPr>
      <w:sz w:val="24"/>
      <w:szCs w:val="24"/>
      <w:lang w:val="lt-LT"/>
    </w:rPr>
  </w:style>
  <w:style w:type="paragraph" w:customStyle="1" w:styleId="Institucijospavadinimas">
    <w:name w:val="Institucijos pavadinimas"/>
    <w:rsid w:val="003E68DE"/>
    <w:pPr>
      <w:keepNext/>
      <w:spacing w:line="360" w:lineRule="auto"/>
      <w:jc w:val="center"/>
    </w:pPr>
    <w:rPr>
      <w:rFonts w:eastAsia="Times New Roman"/>
      <w:caps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61AA2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qFormat/>
    <w:rsid w:val="00A61AA2"/>
    <w:rPr>
      <w:rFonts w:asciiTheme="minorHAnsi" w:hAnsiTheme="minorHAnsi"/>
      <w:i/>
      <w:iCs/>
    </w:rPr>
  </w:style>
  <w:style w:type="table" w:styleId="PlainTable2">
    <w:name w:val="Plain Table 2"/>
    <w:basedOn w:val="TableNormal"/>
    <w:uiPriority w:val="42"/>
    <w:rsid w:val="00A61A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5E74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F8A"/>
    <w:rPr>
      <w:color w:val="808080"/>
    </w:rPr>
  </w:style>
  <w:style w:type="paragraph" w:styleId="Revision">
    <w:name w:val="Revision"/>
    <w:hidden/>
    <w:uiPriority w:val="99"/>
    <w:semiHidden/>
    <w:rsid w:val="002F1B40"/>
  </w:style>
  <w:style w:type="paragraph" w:styleId="BalloonText">
    <w:name w:val="Balloon Text"/>
    <w:basedOn w:val="Normal"/>
    <w:link w:val="BalloonTextChar"/>
    <w:semiHidden/>
    <w:unhideWhenUsed/>
    <w:rsid w:val="002F1B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F1B4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071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4CC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DE4C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0ED"/>
    <w:rPr>
      <w:rFonts w:ascii="Courier New" w:eastAsiaTheme="minorEastAsia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le.Mickeviciute\Desktop\ataskaitos%20turiny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13CABD-3E4A-4DF9-A37B-C74F21727D34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3924B63-D1C4-4AAD-BF79-E72210AF4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ataskaitos turinys.dot</Template>
  <TotalTime>26</TotalTime>
  <Pages>11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WebITAS</Company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subject/>
  <dc:creator>Dainius Čepulis</dc:creator>
  <cp:keywords/>
  <cp:lastModifiedBy>Dainius Čepulis</cp:lastModifiedBy>
  <cp:revision>4</cp:revision>
  <cp:lastPrinted>2021-05-06T21:11:00Z</cp:lastPrinted>
  <dcterms:created xsi:type="dcterms:W3CDTF">2021-05-30T09:30:00Z</dcterms:created>
  <dcterms:modified xsi:type="dcterms:W3CDTF">2021-05-30T11:32:00Z</dcterms:modified>
</cp:coreProperties>
</file>